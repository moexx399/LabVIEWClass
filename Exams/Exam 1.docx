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7D5" w:rsidRDefault="00D82D10">
      <w:pPr>
        <w:pStyle w:val="Title"/>
      </w:pPr>
      <w:r>
        <w:t>Exam 1</w:t>
      </w:r>
    </w:p>
    <w:tbl>
      <w:tblPr>
        <w:tblW w:w="5031" w:type="pct"/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264"/>
        <w:gridCol w:w="2993"/>
        <w:gridCol w:w="452"/>
        <w:gridCol w:w="1052"/>
        <w:gridCol w:w="3657"/>
      </w:tblGrid>
      <w:tr w:rsidR="00A267D5" w:rsidTr="00D82D10">
        <w:trPr>
          <w:trHeight w:val="245"/>
        </w:trPr>
        <w:tc>
          <w:tcPr>
            <w:tcW w:w="1264" w:type="dxa"/>
            <w:vAlign w:val="bottom"/>
          </w:tcPr>
          <w:p w:rsidR="00A267D5" w:rsidRDefault="00FA5E21">
            <w:sdt>
              <w:sdtPr>
                <w:id w:val="653260406"/>
                <w:placeholder>
                  <w:docPart w:val="0F383FF709484FD08CC4671C0F852E93"/>
                </w:placeholder>
                <w:temporary/>
                <w:showingPlcHdr/>
                <w15:appearance w15:val="hidden"/>
              </w:sdtPr>
              <w:sdtEndPr/>
              <w:sdtContent>
                <w:r w:rsidR="005D3159">
                  <w:t>Instructor</w:t>
                </w:r>
              </w:sdtContent>
            </w:sdt>
            <w:r w:rsidR="005D3159">
              <w:t>:</w:t>
            </w:r>
          </w:p>
        </w:tc>
        <w:tc>
          <w:tcPr>
            <w:tcW w:w="2993" w:type="dxa"/>
            <w:vAlign w:val="bottom"/>
          </w:tcPr>
          <w:p w:rsidR="00A267D5" w:rsidRDefault="00D82D10">
            <w:r>
              <w:t>Brandon A. Moe</w:t>
            </w:r>
          </w:p>
        </w:tc>
        <w:tc>
          <w:tcPr>
            <w:tcW w:w="452" w:type="dxa"/>
            <w:vAlign w:val="bottom"/>
          </w:tcPr>
          <w:p w:rsidR="00A267D5" w:rsidRDefault="00A267D5"/>
        </w:tc>
        <w:tc>
          <w:tcPr>
            <w:tcW w:w="1052" w:type="dxa"/>
            <w:vAlign w:val="bottom"/>
          </w:tcPr>
          <w:p w:rsidR="00A267D5" w:rsidRDefault="00FA5E21">
            <w:sdt>
              <w:sdtPr>
                <w:id w:val="1984341151"/>
                <w:placeholder>
                  <w:docPart w:val="FFF65F37D3BE4C89BAC6C7706CAA1DBA"/>
                </w:placeholder>
                <w:temporary/>
                <w:showingPlcHdr/>
                <w15:appearance w15:val="hidden"/>
              </w:sdtPr>
              <w:sdtEndPr/>
              <w:sdtContent>
                <w:r w:rsidR="005D3159">
                  <w:t>Name</w:t>
                </w:r>
              </w:sdtContent>
            </w:sdt>
            <w:r w:rsidR="005D3159">
              <w:t>:</w:t>
            </w:r>
          </w:p>
        </w:tc>
        <w:tc>
          <w:tcPr>
            <w:tcW w:w="3657" w:type="dxa"/>
            <w:tcBorders>
              <w:bottom w:val="single" w:sz="4" w:space="0" w:color="auto"/>
            </w:tcBorders>
            <w:vAlign w:val="bottom"/>
          </w:tcPr>
          <w:p w:rsidR="00A267D5" w:rsidRDefault="00A267D5"/>
        </w:tc>
      </w:tr>
      <w:tr w:rsidR="00A267D5" w:rsidTr="00D82D10">
        <w:trPr>
          <w:trHeight w:val="257"/>
        </w:trPr>
        <w:tc>
          <w:tcPr>
            <w:tcW w:w="1264" w:type="dxa"/>
            <w:vAlign w:val="bottom"/>
          </w:tcPr>
          <w:p w:rsidR="00A267D5" w:rsidRDefault="00FA5E21">
            <w:sdt>
              <w:sdtPr>
                <w:id w:val="-39515493"/>
                <w:placeholder>
                  <w:docPart w:val="CF5C159BB2C546B59504F6636F650935"/>
                </w:placeholder>
                <w:temporary/>
                <w:showingPlcHdr/>
                <w15:appearance w15:val="hidden"/>
              </w:sdtPr>
              <w:sdtEndPr/>
              <w:sdtContent>
                <w:r w:rsidR="005D3159">
                  <w:t>Results</w:t>
                </w:r>
              </w:sdtContent>
            </w:sdt>
            <w:r w:rsidR="005D3159">
              <w:t>:</w:t>
            </w:r>
          </w:p>
        </w:tc>
        <w:tc>
          <w:tcPr>
            <w:tcW w:w="2993" w:type="dxa"/>
            <w:tcBorders>
              <w:bottom w:val="single" w:sz="4" w:space="0" w:color="auto"/>
            </w:tcBorders>
            <w:vAlign w:val="bottom"/>
          </w:tcPr>
          <w:p w:rsidR="00A267D5" w:rsidRDefault="008B0782">
            <w:r>
              <w:t xml:space="preserve">                / 200</w:t>
            </w:r>
          </w:p>
        </w:tc>
        <w:tc>
          <w:tcPr>
            <w:tcW w:w="452" w:type="dxa"/>
            <w:vAlign w:val="bottom"/>
          </w:tcPr>
          <w:p w:rsidR="00A267D5" w:rsidRDefault="00A267D5"/>
        </w:tc>
        <w:tc>
          <w:tcPr>
            <w:tcW w:w="1052" w:type="dxa"/>
            <w:vAlign w:val="bottom"/>
          </w:tcPr>
          <w:p w:rsidR="00A267D5" w:rsidRDefault="00FA5E21">
            <w:sdt>
              <w:sdtPr>
                <w:id w:val="449984559"/>
                <w:placeholder>
                  <w:docPart w:val="3FAFA90E23F64458A8B1E8882D77F7FA"/>
                </w:placeholder>
                <w:temporary/>
                <w:showingPlcHdr/>
                <w15:appearance w15:val="hidden"/>
              </w:sdtPr>
              <w:sdtEndPr/>
              <w:sdtContent>
                <w:r w:rsidR="005D3159">
                  <w:t>Class</w:t>
                </w:r>
              </w:sdtContent>
            </w:sdt>
            <w:r w:rsidR="005D3159">
              <w:t>:</w:t>
            </w:r>
          </w:p>
        </w:tc>
        <w:tc>
          <w:tcPr>
            <w:tcW w:w="36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267D5" w:rsidRDefault="0002746C">
            <w:r>
              <w:t>LabVIEW</w:t>
            </w:r>
            <w:r w:rsidR="00D82D10">
              <w:t xml:space="preserve"> Summer Class</w:t>
            </w:r>
          </w:p>
        </w:tc>
      </w:tr>
      <w:tr w:rsidR="00A267D5" w:rsidTr="00D82D10">
        <w:trPr>
          <w:trHeight w:val="245"/>
        </w:trPr>
        <w:tc>
          <w:tcPr>
            <w:tcW w:w="1264" w:type="dxa"/>
            <w:vAlign w:val="bottom"/>
          </w:tcPr>
          <w:p w:rsidR="00A267D5" w:rsidRDefault="00A267D5"/>
        </w:tc>
        <w:tc>
          <w:tcPr>
            <w:tcW w:w="2993" w:type="dxa"/>
            <w:vAlign w:val="bottom"/>
          </w:tcPr>
          <w:p w:rsidR="00A267D5" w:rsidRDefault="00A267D5"/>
        </w:tc>
        <w:tc>
          <w:tcPr>
            <w:tcW w:w="452" w:type="dxa"/>
            <w:vAlign w:val="bottom"/>
          </w:tcPr>
          <w:p w:rsidR="00A267D5" w:rsidRDefault="00A267D5"/>
        </w:tc>
        <w:tc>
          <w:tcPr>
            <w:tcW w:w="1052" w:type="dxa"/>
            <w:vAlign w:val="bottom"/>
          </w:tcPr>
          <w:p w:rsidR="00A267D5" w:rsidRDefault="00FA5E21">
            <w:sdt>
              <w:sdtPr>
                <w:id w:val="-1231453726"/>
                <w:placeholder>
                  <w:docPart w:val="80DEBD08FE07481D901F6ADA693FF8A9"/>
                </w:placeholder>
                <w:temporary/>
                <w:showingPlcHdr/>
                <w15:appearance w15:val="hidden"/>
              </w:sdtPr>
              <w:sdtEndPr/>
              <w:sdtContent>
                <w:r w:rsidR="005D3159">
                  <w:t>Date</w:t>
                </w:r>
              </w:sdtContent>
            </w:sdt>
            <w:r w:rsidR="005D3159">
              <w:t>:</w:t>
            </w:r>
          </w:p>
        </w:tc>
        <w:tc>
          <w:tcPr>
            <w:tcW w:w="36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267D5" w:rsidRDefault="00A267D5"/>
        </w:tc>
      </w:tr>
    </w:tbl>
    <w:p w:rsidR="00A267D5" w:rsidRDefault="008B0782">
      <w:pPr>
        <w:pStyle w:val="Instructions"/>
      </w:pPr>
      <w:r>
        <w:t>This exam will be out of 200 points. 100</w:t>
      </w:r>
      <w:r w:rsidR="00D82D10">
        <w:t xml:space="preserve"> points will come from multiple choice</w:t>
      </w:r>
      <w:r w:rsidR="00B5193F">
        <w:t>/matching</w:t>
      </w:r>
      <w:r w:rsidR="00B8095B">
        <w:t>/fill in the blank</w:t>
      </w:r>
      <w:r w:rsidR="00D82D10">
        <w:t>. 25 points wi</w:t>
      </w:r>
      <w:r>
        <w:t>ll come form from True False. 75</w:t>
      </w:r>
      <w:r w:rsidR="00D82D10">
        <w:t xml:space="preserve"> points will come from writing</w:t>
      </w:r>
      <w:r>
        <w:t xml:space="preserve"> / interpreting code</w:t>
      </w:r>
      <w:r w:rsidR="00D82D10">
        <w:t xml:space="preserve">. </w:t>
      </w:r>
    </w:p>
    <w:p w:rsidR="00B554A7" w:rsidRDefault="009E7A26" w:rsidP="002060BC">
      <w:pPr>
        <w:pStyle w:val="Question"/>
      </w:pPr>
      <w:r>
        <w:t xml:space="preserve">Boolean </w:t>
      </w:r>
      <w:r w:rsidR="00B554A7">
        <w:t xml:space="preserve">is a </w:t>
      </w:r>
    </w:p>
    <w:p w:rsidR="00BE566F" w:rsidRPr="00CB6B09" w:rsidRDefault="009E7A26" w:rsidP="00B554A7">
      <w:pPr>
        <w:pStyle w:val="Answer"/>
      </w:pPr>
      <w:r>
        <w:t xml:space="preserve">Numbers </w:t>
      </w:r>
    </w:p>
    <w:p w:rsidR="00BE566F" w:rsidRDefault="009E7A26" w:rsidP="00BE566F">
      <w:pPr>
        <w:pStyle w:val="Answer"/>
      </w:pPr>
      <w:r>
        <w:t>Letters</w:t>
      </w:r>
    </w:p>
    <w:p w:rsidR="00BE566F" w:rsidRDefault="009E7A26" w:rsidP="00BE566F">
      <w:pPr>
        <w:pStyle w:val="Answer"/>
      </w:pPr>
      <w:r>
        <w:t xml:space="preserve">Words </w:t>
      </w:r>
    </w:p>
    <w:p w:rsidR="009E7A26" w:rsidRDefault="009E7A26" w:rsidP="00BE566F">
      <w:pPr>
        <w:pStyle w:val="Answer"/>
      </w:pPr>
      <w:r>
        <w:t xml:space="preserve">True/False </w:t>
      </w:r>
    </w:p>
    <w:p w:rsidR="00BE566F" w:rsidRDefault="00820843" w:rsidP="00BE566F">
      <w:pPr>
        <w:pStyle w:val="Question"/>
        <w:rPr>
          <w:rFonts w:eastAsia="Century Gothic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240030</wp:posOffset>
            </wp:positionV>
            <wp:extent cx="1645285" cy="1237364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285" cy="1237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0FBB">
        <w:t xml:space="preserve">What is this </w:t>
      </w:r>
    </w:p>
    <w:p w:rsidR="00BE566F" w:rsidRPr="00CB6B09" w:rsidRDefault="00820843" w:rsidP="00BE566F">
      <w:pPr>
        <w:pStyle w:val="Answer"/>
      </w:pPr>
      <w:r>
        <w:t>For Loop</w:t>
      </w:r>
    </w:p>
    <w:p w:rsidR="00BE566F" w:rsidRDefault="00820843" w:rsidP="00BE566F">
      <w:pPr>
        <w:pStyle w:val="Answer"/>
      </w:pPr>
      <w:r>
        <w:t>While Loop</w:t>
      </w:r>
    </w:p>
    <w:p w:rsidR="00BE566F" w:rsidRDefault="00820843" w:rsidP="00BE566F">
      <w:pPr>
        <w:pStyle w:val="Answer"/>
      </w:pPr>
      <w:r>
        <w:t>Case Loop</w:t>
      </w:r>
    </w:p>
    <w:p w:rsidR="00820843" w:rsidRDefault="00820843" w:rsidP="00820843">
      <w:pPr>
        <w:pStyle w:val="Question"/>
        <w:rPr>
          <w:rFonts w:eastAsia="Century Gothic"/>
          <w:szCs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4199612</wp:posOffset>
            </wp:positionH>
            <wp:positionV relativeFrom="paragraph">
              <wp:posOffset>230505</wp:posOffset>
            </wp:positionV>
            <wp:extent cx="1734463" cy="12001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154" cy="1206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What is this </w:t>
      </w:r>
    </w:p>
    <w:p w:rsidR="00820843" w:rsidRPr="00CB6B09" w:rsidRDefault="00820843" w:rsidP="00820843">
      <w:pPr>
        <w:pStyle w:val="Answer"/>
      </w:pPr>
      <w:r>
        <w:t>For Loop</w:t>
      </w:r>
    </w:p>
    <w:p w:rsidR="00820843" w:rsidRDefault="00820843" w:rsidP="00820843">
      <w:pPr>
        <w:pStyle w:val="Answer"/>
      </w:pPr>
      <w:r>
        <w:t>While Loop</w:t>
      </w:r>
    </w:p>
    <w:p w:rsidR="00820843" w:rsidRDefault="00820843" w:rsidP="00820843">
      <w:pPr>
        <w:pStyle w:val="Answer"/>
      </w:pPr>
      <w:r>
        <w:t>Case Loop</w:t>
      </w:r>
    </w:p>
    <w:p w:rsidR="00BE566F" w:rsidRDefault="00820843" w:rsidP="00BE566F">
      <w:pPr>
        <w:pStyle w:val="Question"/>
        <w:rPr>
          <w:rFonts w:eastAsia="Century Gothic"/>
          <w:szCs w:val="2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240030</wp:posOffset>
            </wp:positionV>
            <wp:extent cx="390525" cy="3619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What is this </w:t>
      </w:r>
    </w:p>
    <w:p w:rsidR="00BE566F" w:rsidRPr="00CB6B09" w:rsidRDefault="00820843" w:rsidP="00BE566F">
      <w:pPr>
        <w:pStyle w:val="Answer"/>
      </w:pPr>
      <w:r>
        <w:t>Feedback Node</w:t>
      </w:r>
    </w:p>
    <w:p w:rsidR="00BE566F" w:rsidRDefault="00820843" w:rsidP="00BE566F">
      <w:pPr>
        <w:pStyle w:val="Answer"/>
      </w:pPr>
      <w:r>
        <w:t xml:space="preserve">Shared Variable </w:t>
      </w:r>
    </w:p>
    <w:p w:rsidR="00A65A09" w:rsidRDefault="00820843" w:rsidP="008B0782">
      <w:pPr>
        <w:pStyle w:val="Answer"/>
      </w:pPr>
      <w:r>
        <w:t>Terminal</w:t>
      </w:r>
    </w:p>
    <w:p w:rsidR="00D602AC" w:rsidRDefault="006072FD" w:rsidP="00D602AC">
      <w:pPr>
        <w:pStyle w:val="Question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235585</wp:posOffset>
            </wp:positionV>
            <wp:extent cx="1692665" cy="1352550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66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0843">
        <w:t xml:space="preserve">What is this </w:t>
      </w:r>
    </w:p>
    <w:p w:rsidR="00D602AC" w:rsidRDefault="00D602AC" w:rsidP="00D602AC">
      <w:pPr>
        <w:pStyle w:val="Answer"/>
      </w:pPr>
      <w:r>
        <w:t xml:space="preserve">Case Structure </w:t>
      </w:r>
    </w:p>
    <w:p w:rsidR="00D602AC" w:rsidRDefault="00D602AC" w:rsidP="00D602AC">
      <w:pPr>
        <w:pStyle w:val="Answer"/>
      </w:pPr>
      <w:r>
        <w:t xml:space="preserve">Event Structure </w:t>
      </w:r>
    </w:p>
    <w:p w:rsidR="00B5193F" w:rsidRDefault="00D602AC" w:rsidP="006072FD">
      <w:pPr>
        <w:pStyle w:val="Answer"/>
      </w:pPr>
      <w:r>
        <w:t xml:space="preserve">Flat Sequence </w:t>
      </w:r>
    </w:p>
    <w:p w:rsidR="00B5193F" w:rsidRDefault="00B5193F" w:rsidP="00B5193F">
      <w:pPr>
        <w:pStyle w:val="Question"/>
      </w:pPr>
      <w:r>
        <w:t xml:space="preserve">Match the following color with their data type.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2786"/>
        <w:gridCol w:w="2786"/>
      </w:tblGrid>
      <w:tr w:rsidR="00B5193F" w:rsidTr="0002746C">
        <w:trPr>
          <w:trHeight w:val="626"/>
        </w:trPr>
        <w:tc>
          <w:tcPr>
            <w:tcW w:w="2785" w:type="dxa"/>
            <w:vAlign w:val="bottom"/>
          </w:tcPr>
          <w:p w:rsidR="00B5193F" w:rsidRDefault="00B5193F" w:rsidP="0002746C">
            <w:pPr>
              <w:pStyle w:val="Question"/>
              <w:numPr>
                <w:ilvl w:val="0"/>
                <w:numId w:val="0"/>
              </w:numPr>
              <w:jc w:val="center"/>
            </w:pPr>
            <w:r>
              <w:t>Orange</w:t>
            </w:r>
          </w:p>
        </w:tc>
        <w:tc>
          <w:tcPr>
            <w:tcW w:w="2786" w:type="dxa"/>
            <w:vAlign w:val="bottom"/>
          </w:tcPr>
          <w:p w:rsidR="00B5193F" w:rsidRDefault="00B5193F" w:rsidP="0002746C">
            <w:pPr>
              <w:pStyle w:val="Question"/>
              <w:numPr>
                <w:ilvl w:val="0"/>
                <w:numId w:val="0"/>
              </w:numPr>
              <w:jc w:val="center"/>
            </w:pPr>
          </w:p>
        </w:tc>
        <w:tc>
          <w:tcPr>
            <w:tcW w:w="2786" w:type="dxa"/>
            <w:vAlign w:val="bottom"/>
          </w:tcPr>
          <w:p w:rsidR="00B5193F" w:rsidRDefault="00B5193F" w:rsidP="0002746C">
            <w:pPr>
              <w:pStyle w:val="Question"/>
              <w:numPr>
                <w:ilvl w:val="0"/>
                <w:numId w:val="0"/>
              </w:numPr>
              <w:jc w:val="center"/>
            </w:pPr>
            <w:r>
              <w:t>String/char</w:t>
            </w:r>
          </w:p>
        </w:tc>
      </w:tr>
      <w:tr w:rsidR="00B5193F" w:rsidTr="0002746C">
        <w:trPr>
          <w:trHeight w:val="626"/>
        </w:trPr>
        <w:tc>
          <w:tcPr>
            <w:tcW w:w="2785" w:type="dxa"/>
            <w:vAlign w:val="bottom"/>
          </w:tcPr>
          <w:p w:rsidR="00B5193F" w:rsidRDefault="00B5193F" w:rsidP="0002746C">
            <w:pPr>
              <w:pStyle w:val="Question"/>
              <w:numPr>
                <w:ilvl w:val="0"/>
                <w:numId w:val="0"/>
              </w:numPr>
              <w:jc w:val="center"/>
            </w:pPr>
            <w:r>
              <w:t>Green</w:t>
            </w:r>
          </w:p>
        </w:tc>
        <w:tc>
          <w:tcPr>
            <w:tcW w:w="2786" w:type="dxa"/>
            <w:vAlign w:val="bottom"/>
          </w:tcPr>
          <w:p w:rsidR="00B5193F" w:rsidRDefault="00B5193F" w:rsidP="0002746C">
            <w:pPr>
              <w:pStyle w:val="Question"/>
              <w:numPr>
                <w:ilvl w:val="0"/>
                <w:numId w:val="0"/>
              </w:numPr>
              <w:jc w:val="center"/>
            </w:pPr>
          </w:p>
        </w:tc>
        <w:tc>
          <w:tcPr>
            <w:tcW w:w="2786" w:type="dxa"/>
            <w:vAlign w:val="bottom"/>
          </w:tcPr>
          <w:p w:rsidR="00B5193F" w:rsidRDefault="00B5193F" w:rsidP="0002746C">
            <w:pPr>
              <w:pStyle w:val="Question"/>
              <w:numPr>
                <w:ilvl w:val="0"/>
                <w:numId w:val="0"/>
              </w:numPr>
              <w:jc w:val="center"/>
            </w:pPr>
            <w:r>
              <w:t>Boolean</w:t>
            </w:r>
          </w:p>
        </w:tc>
      </w:tr>
      <w:tr w:rsidR="00B5193F" w:rsidTr="0002746C">
        <w:trPr>
          <w:trHeight w:val="626"/>
        </w:trPr>
        <w:tc>
          <w:tcPr>
            <w:tcW w:w="2785" w:type="dxa"/>
            <w:vAlign w:val="bottom"/>
          </w:tcPr>
          <w:p w:rsidR="00B5193F" w:rsidRDefault="00B5193F" w:rsidP="0002746C">
            <w:pPr>
              <w:pStyle w:val="Question"/>
              <w:numPr>
                <w:ilvl w:val="0"/>
                <w:numId w:val="0"/>
              </w:numPr>
              <w:jc w:val="center"/>
            </w:pPr>
            <w:r>
              <w:t>Blue</w:t>
            </w:r>
          </w:p>
        </w:tc>
        <w:tc>
          <w:tcPr>
            <w:tcW w:w="2786" w:type="dxa"/>
            <w:vAlign w:val="bottom"/>
          </w:tcPr>
          <w:p w:rsidR="00B5193F" w:rsidRDefault="00B5193F" w:rsidP="0002746C">
            <w:pPr>
              <w:pStyle w:val="Question"/>
              <w:numPr>
                <w:ilvl w:val="0"/>
                <w:numId w:val="0"/>
              </w:numPr>
              <w:jc w:val="center"/>
            </w:pPr>
          </w:p>
        </w:tc>
        <w:tc>
          <w:tcPr>
            <w:tcW w:w="2786" w:type="dxa"/>
            <w:vAlign w:val="bottom"/>
          </w:tcPr>
          <w:p w:rsidR="00B5193F" w:rsidRDefault="00B5193F" w:rsidP="0002746C">
            <w:pPr>
              <w:pStyle w:val="Question"/>
              <w:numPr>
                <w:ilvl w:val="0"/>
                <w:numId w:val="0"/>
              </w:numPr>
              <w:jc w:val="center"/>
            </w:pPr>
            <w:r>
              <w:t>Double</w:t>
            </w:r>
          </w:p>
        </w:tc>
      </w:tr>
      <w:tr w:rsidR="00B5193F" w:rsidTr="0002746C">
        <w:trPr>
          <w:trHeight w:val="627"/>
        </w:trPr>
        <w:tc>
          <w:tcPr>
            <w:tcW w:w="2785" w:type="dxa"/>
            <w:vAlign w:val="bottom"/>
          </w:tcPr>
          <w:p w:rsidR="00B5193F" w:rsidRDefault="00B5193F" w:rsidP="0002746C">
            <w:pPr>
              <w:pStyle w:val="Question"/>
              <w:numPr>
                <w:ilvl w:val="0"/>
                <w:numId w:val="0"/>
              </w:numPr>
              <w:jc w:val="center"/>
            </w:pPr>
            <w:r>
              <w:t>Pink</w:t>
            </w:r>
          </w:p>
        </w:tc>
        <w:tc>
          <w:tcPr>
            <w:tcW w:w="2786" w:type="dxa"/>
            <w:vAlign w:val="bottom"/>
          </w:tcPr>
          <w:p w:rsidR="00B5193F" w:rsidRDefault="00B5193F" w:rsidP="0002746C">
            <w:pPr>
              <w:pStyle w:val="Question"/>
              <w:numPr>
                <w:ilvl w:val="0"/>
                <w:numId w:val="0"/>
              </w:numPr>
              <w:jc w:val="center"/>
            </w:pPr>
          </w:p>
        </w:tc>
        <w:tc>
          <w:tcPr>
            <w:tcW w:w="2786" w:type="dxa"/>
            <w:vAlign w:val="bottom"/>
          </w:tcPr>
          <w:p w:rsidR="00B5193F" w:rsidRDefault="00B5193F" w:rsidP="0002746C">
            <w:pPr>
              <w:pStyle w:val="Question"/>
              <w:numPr>
                <w:ilvl w:val="0"/>
                <w:numId w:val="0"/>
              </w:numPr>
              <w:jc w:val="center"/>
            </w:pPr>
            <w:proofErr w:type="spellStart"/>
            <w:r>
              <w:t>Int</w:t>
            </w:r>
            <w:proofErr w:type="spellEnd"/>
          </w:p>
        </w:tc>
      </w:tr>
    </w:tbl>
    <w:p w:rsidR="00B5193F" w:rsidRDefault="00D32CAB" w:rsidP="006072FD">
      <w:pPr>
        <w:pStyle w:val="Question"/>
      </w:pPr>
      <w:r>
        <w:t xml:space="preserve">Complete the logic table for an AND gate.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6"/>
        <w:gridCol w:w="876"/>
        <w:gridCol w:w="905"/>
      </w:tblGrid>
      <w:tr w:rsidR="006072FD" w:rsidTr="00B554A7">
        <w:trPr>
          <w:trHeight w:val="216"/>
        </w:trPr>
        <w:tc>
          <w:tcPr>
            <w:tcW w:w="0" w:type="auto"/>
            <w:vAlign w:val="bottom"/>
          </w:tcPr>
          <w:p w:rsidR="006072FD" w:rsidRDefault="006072FD" w:rsidP="0002746C">
            <w:pPr>
              <w:pStyle w:val="Question"/>
              <w:numPr>
                <w:ilvl w:val="0"/>
                <w:numId w:val="0"/>
              </w:numPr>
            </w:pPr>
            <w:r>
              <w:t>Input 1</w:t>
            </w:r>
          </w:p>
        </w:tc>
        <w:tc>
          <w:tcPr>
            <w:tcW w:w="0" w:type="auto"/>
            <w:vAlign w:val="bottom"/>
          </w:tcPr>
          <w:p w:rsidR="006072FD" w:rsidRDefault="006072FD" w:rsidP="0002746C">
            <w:pPr>
              <w:pStyle w:val="Question"/>
              <w:numPr>
                <w:ilvl w:val="0"/>
                <w:numId w:val="0"/>
              </w:numPr>
            </w:pPr>
            <w:r>
              <w:t>Input 2</w:t>
            </w:r>
          </w:p>
        </w:tc>
        <w:tc>
          <w:tcPr>
            <w:tcW w:w="0" w:type="auto"/>
            <w:vAlign w:val="bottom"/>
          </w:tcPr>
          <w:p w:rsidR="006072FD" w:rsidRDefault="006072FD" w:rsidP="0002746C">
            <w:pPr>
              <w:pStyle w:val="Question"/>
              <w:numPr>
                <w:ilvl w:val="0"/>
                <w:numId w:val="0"/>
              </w:numPr>
            </w:pPr>
            <w:r>
              <w:t>Output</w:t>
            </w:r>
          </w:p>
        </w:tc>
      </w:tr>
      <w:tr w:rsidR="006072FD" w:rsidTr="00B554A7">
        <w:trPr>
          <w:trHeight w:val="216"/>
        </w:trPr>
        <w:tc>
          <w:tcPr>
            <w:tcW w:w="0" w:type="auto"/>
            <w:vAlign w:val="bottom"/>
          </w:tcPr>
          <w:p w:rsidR="006072FD" w:rsidRPr="00B554A7" w:rsidRDefault="006072FD" w:rsidP="0002746C">
            <w:pPr>
              <w:pStyle w:val="Question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</w:tc>
        <w:tc>
          <w:tcPr>
            <w:tcW w:w="0" w:type="auto"/>
            <w:vAlign w:val="bottom"/>
          </w:tcPr>
          <w:p w:rsidR="006072FD" w:rsidRDefault="006072FD" w:rsidP="0002746C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0" w:type="auto"/>
            <w:vAlign w:val="bottom"/>
          </w:tcPr>
          <w:p w:rsidR="006072FD" w:rsidRDefault="006072FD" w:rsidP="0002746C">
            <w:pPr>
              <w:pStyle w:val="Question"/>
              <w:numPr>
                <w:ilvl w:val="0"/>
                <w:numId w:val="0"/>
              </w:numPr>
            </w:pPr>
          </w:p>
        </w:tc>
      </w:tr>
      <w:tr w:rsidR="006072FD" w:rsidTr="00B554A7">
        <w:trPr>
          <w:trHeight w:val="216"/>
        </w:trPr>
        <w:tc>
          <w:tcPr>
            <w:tcW w:w="0" w:type="auto"/>
            <w:vAlign w:val="bottom"/>
          </w:tcPr>
          <w:p w:rsidR="006072FD" w:rsidRDefault="006072FD" w:rsidP="0002746C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0" w:type="auto"/>
            <w:vAlign w:val="bottom"/>
          </w:tcPr>
          <w:p w:rsidR="006072FD" w:rsidRDefault="006072FD" w:rsidP="0002746C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0" w:type="auto"/>
            <w:vAlign w:val="bottom"/>
          </w:tcPr>
          <w:p w:rsidR="006072FD" w:rsidRDefault="006072FD" w:rsidP="0002746C">
            <w:pPr>
              <w:pStyle w:val="Question"/>
              <w:numPr>
                <w:ilvl w:val="0"/>
                <w:numId w:val="0"/>
              </w:numPr>
            </w:pPr>
          </w:p>
        </w:tc>
      </w:tr>
      <w:tr w:rsidR="006072FD" w:rsidTr="00B554A7">
        <w:trPr>
          <w:trHeight w:val="216"/>
        </w:trPr>
        <w:tc>
          <w:tcPr>
            <w:tcW w:w="0" w:type="auto"/>
            <w:vAlign w:val="bottom"/>
          </w:tcPr>
          <w:p w:rsidR="006072FD" w:rsidRDefault="006072FD" w:rsidP="0002746C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0" w:type="auto"/>
            <w:vAlign w:val="bottom"/>
          </w:tcPr>
          <w:p w:rsidR="006072FD" w:rsidRDefault="006072FD" w:rsidP="0002746C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0" w:type="auto"/>
            <w:vAlign w:val="bottom"/>
          </w:tcPr>
          <w:p w:rsidR="006072FD" w:rsidRDefault="006072FD" w:rsidP="0002746C">
            <w:pPr>
              <w:pStyle w:val="Question"/>
              <w:numPr>
                <w:ilvl w:val="0"/>
                <w:numId w:val="0"/>
              </w:numPr>
            </w:pPr>
          </w:p>
        </w:tc>
      </w:tr>
      <w:tr w:rsidR="006072FD" w:rsidTr="00B554A7">
        <w:trPr>
          <w:trHeight w:val="216"/>
        </w:trPr>
        <w:tc>
          <w:tcPr>
            <w:tcW w:w="0" w:type="auto"/>
            <w:vAlign w:val="bottom"/>
          </w:tcPr>
          <w:p w:rsidR="006072FD" w:rsidRDefault="006072FD" w:rsidP="0002746C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0" w:type="auto"/>
            <w:vAlign w:val="bottom"/>
          </w:tcPr>
          <w:p w:rsidR="006072FD" w:rsidRDefault="006072FD" w:rsidP="0002746C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0" w:type="auto"/>
            <w:vAlign w:val="bottom"/>
          </w:tcPr>
          <w:p w:rsidR="006072FD" w:rsidRDefault="006072FD" w:rsidP="0002746C">
            <w:pPr>
              <w:pStyle w:val="Question"/>
              <w:numPr>
                <w:ilvl w:val="0"/>
                <w:numId w:val="0"/>
              </w:numPr>
            </w:pPr>
          </w:p>
        </w:tc>
      </w:tr>
    </w:tbl>
    <w:p w:rsidR="00A65A09" w:rsidRDefault="00A65A09" w:rsidP="00A65A09">
      <w:pPr>
        <w:pStyle w:val="Question"/>
        <w:numPr>
          <w:ilvl w:val="0"/>
          <w:numId w:val="0"/>
        </w:numPr>
        <w:ind w:left="360"/>
      </w:pPr>
    </w:p>
    <w:p w:rsidR="00A65A09" w:rsidRDefault="00A65A09" w:rsidP="00A65A09">
      <w:pPr>
        <w:pStyle w:val="Question"/>
        <w:numPr>
          <w:ilvl w:val="0"/>
          <w:numId w:val="0"/>
        </w:numPr>
        <w:ind w:left="360"/>
      </w:pPr>
    </w:p>
    <w:p w:rsidR="006072FD" w:rsidRDefault="0002746C" w:rsidP="0002746C">
      <w:pPr>
        <w:pStyle w:val="Question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317500</wp:posOffset>
            </wp:positionV>
            <wp:extent cx="314325" cy="29527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72FD">
        <w:t xml:space="preserve">What does this </w:t>
      </w:r>
      <w:r>
        <w:t>LabVIEW</w:t>
      </w:r>
      <w:r w:rsidR="006072FD">
        <w:t xml:space="preserve"> Function do? </w:t>
      </w:r>
    </w:p>
    <w:p w:rsidR="006072FD" w:rsidRDefault="006072FD" w:rsidP="006072FD">
      <w:pPr>
        <w:pStyle w:val="Answer"/>
      </w:pPr>
      <w:r>
        <w:t xml:space="preserve"> </w:t>
      </w:r>
      <w:r w:rsidR="0002746C">
        <w:t>Negate Integers</w:t>
      </w:r>
    </w:p>
    <w:p w:rsidR="006072FD" w:rsidRDefault="006072FD" w:rsidP="006072FD">
      <w:pPr>
        <w:pStyle w:val="Answer"/>
      </w:pPr>
      <w:r>
        <w:t xml:space="preserve"> </w:t>
      </w:r>
      <w:r w:rsidR="0002746C">
        <w:t xml:space="preserve">Negate Doubles </w:t>
      </w:r>
    </w:p>
    <w:p w:rsidR="006072FD" w:rsidRDefault="0002746C" w:rsidP="006072FD">
      <w:pPr>
        <w:pStyle w:val="Answer"/>
      </w:pPr>
      <w:r>
        <w:t>Negate Boolean</w:t>
      </w:r>
    </w:p>
    <w:p w:rsidR="00015823" w:rsidRDefault="00015823" w:rsidP="00015823">
      <w:pPr>
        <w:pStyle w:val="Question"/>
      </w:pPr>
      <w:r>
        <w:t>What company provides the Talon SRX and software?</w:t>
      </w:r>
    </w:p>
    <w:p w:rsidR="00015823" w:rsidRDefault="00015823" w:rsidP="00015823">
      <w:pPr>
        <w:pStyle w:val="Answer"/>
      </w:pPr>
      <w:r>
        <w:t xml:space="preserve">Cross </w:t>
      </w:r>
      <w:proofErr w:type="gramStart"/>
      <w:r>
        <w:t>The</w:t>
      </w:r>
      <w:proofErr w:type="gramEnd"/>
      <w:r>
        <w:t xml:space="preserve"> Road Electronics </w:t>
      </w:r>
    </w:p>
    <w:p w:rsidR="00015823" w:rsidRDefault="00015823" w:rsidP="00015823">
      <w:pPr>
        <w:pStyle w:val="Answer"/>
      </w:pPr>
      <w:r>
        <w:t xml:space="preserve">Andy Mark </w:t>
      </w:r>
    </w:p>
    <w:p w:rsidR="00015823" w:rsidRDefault="00015823" w:rsidP="00015823">
      <w:pPr>
        <w:pStyle w:val="Answer"/>
      </w:pPr>
      <w:r>
        <w:t>Arrow</w:t>
      </w:r>
    </w:p>
    <w:p w:rsidR="00015823" w:rsidRDefault="00015823" w:rsidP="00015823">
      <w:pPr>
        <w:pStyle w:val="Answer"/>
      </w:pPr>
      <w:r>
        <w:t>FIRST</w:t>
      </w:r>
    </w:p>
    <w:p w:rsidR="00015823" w:rsidRDefault="00015823" w:rsidP="00015823">
      <w:pPr>
        <w:pStyle w:val="Question"/>
      </w:pPr>
      <w:r>
        <w:t>What</w:t>
      </w:r>
      <w:r w:rsidR="00F647EC">
        <w:t>’s</w:t>
      </w:r>
      <w:r>
        <w:t xml:space="preserve"> one function</w:t>
      </w:r>
      <w:r w:rsidR="00F647EC">
        <w:t xml:space="preserve"> we do not do with </w:t>
      </w:r>
      <w:r>
        <w:t>the Talon SRX</w:t>
      </w:r>
    </w:p>
    <w:p w:rsidR="00015823" w:rsidRDefault="00015823" w:rsidP="00015823">
      <w:pPr>
        <w:pStyle w:val="Answer"/>
      </w:pPr>
      <w:r>
        <w:t xml:space="preserve">Auto assign motor voltage </w:t>
      </w:r>
    </w:p>
    <w:p w:rsidR="00015823" w:rsidRDefault="00015823" w:rsidP="00015823">
      <w:pPr>
        <w:pStyle w:val="Answer"/>
      </w:pPr>
      <w:r>
        <w:t xml:space="preserve">PID </w:t>
      </w:r>
    </w:p>
    <w:p w:rsidR="00015823" w:rsidRDefault="00015823" w:rsidP="00015823">
      <w:pPr>
        <w:pStyle w:val="Answer"/>
      </w:pPr>
      <w:r>
        <w:t>Read RPM</w:t>
      </w:r>
    </w:p>
    <w:p w:rsidR="00015823" w:rsidRDefault="00015823" w:rsidP="00015823">
      <w:pPr>
        <w:pStyle w:val="Answer"/>
      </w:pPr>
      <w:r>
        <w:t>Run on PWM</w:t>
      </w:r>
    </w:p>
    <w:p w:rsidR="00015823" w:rsidRDefault="00015823" w:rsidP="00015823">
      <w:pPr>
        <w:pStyle w:val="Question"/>
      </w:pPr>
      <w:r>
        <w:t xml:space="preserve">What is a potentiometer </w:t>
      </w:r>
    </w:p>
    <w:p w:rsidR="00015823" w:rsidRDefault="00015823" w:rsidP="00015823">
      <w:pPr>
        <w:pStyle w:val="Answer"/>
      </w:pPr>
      <w:r>
        <w:t xml:space="preserve">Reads RPM </w:t>
      </w:r>
    </w:p>
    <w:p w:rsidR="00015823" w:rsidRDefault="00015823" w:rsidP="00015823">
      <w:pPr>
        <w:pStyle w:val="Answer"/>
      </w:pPr>
      <w:r>
        <w:t xml:space="preserve">Reads Voltage </w:t>
      </w:r>
    </w:p>
    <w:p w:rsidR="00015823" w:rsidRDefault="00015823" w:rsidP="00015823">
      <w:pPr>
        <w:pStyle w:val="Answer"/>
      </w:pPr>
      <w:r>
        <w:t xml:space="preserve">Reads angle </w:t>
      </w:r>
    </w:p>
    <w:p w:rsidR="00015823" w:rsidRDefault="00F10C22" w:rsidP="00015823">
      <w:pPr>
        <w:pStyle w:val="Question"/>
      </w:pPr>
      <w:r>
        <w:t>What is the maximum size of an Integer?</w:t>
      </w:r>
    </w:p>
    <w:p w:rsidR="00F10C22" w:rsidRDefault="00F10C22" w:rsidP="00F10C22">
      <w:pPr>
        <w:pStyle w:val="Answer"/>
      </w:pPr>
      <w:r>
        <w:t xml:space="preserve">255 bits </w:t>
      </w:r>
    </w:p>
    <w:p w:rsidR="00F10C22" w:rsidRDefault="00C405D5" w:rsidP="00F10C22">
      <w:pPr>
        <w:pStyle w:val="Answer"/>
      </w:pPr>
      <w:r>
        <w:t>32</w:t>
      </w:r>
      <w:r w:rsidR="00F10C22">
        <w:t xml:space="preserve"> bits</w:t>
      </w:r>
    </w:p>
    <w:p w:rsidR="00F10C22" w:rsidRDefault="00F10C22" w:rsidP="00F10C22">
      <w:pPr>
        <w:pStyle w:val="Answer"/>
      </w:pPr>
      <w:r>
        <w:t xml:space="preserve">264 bits </w:t>
      </w:r>
    </w:p>
    <w:p w:rsidR="00F10C22" w:rsidRDefault="00C405D5" w:rsidP="00F10C22">
      <w:pPr>
        <w:pStyle w:val="Answer"/>
      </w:pPr>
      <w:r>
        <w:t>1</w:t>
      </w:r>
      <w:r w:rsidR="00F10C22">
        <w:t xml:space="preserve"> bits </w:t>
      </w:r>
    </w:p>
    <w:p w:rsidR="00A65A09" w:rsidRDefault="00A65A09" w:rsidP="00A65A09">
      <w:pPr>
        <w:pStyle w:val="Question"/>
        <w:numPr>
          <w:ilvl w:val="0"/>
          <w:numId w:val="0"/>
        </w:numPr>
        <w:ind w:left="360"/>
      </w:pPr>
    </w:p>
    <w:p w:rsidR="00A65A09" w:rsidRDefault="00A65A09" w:rsidP="00A65A09">
      <w:pPr>
        <w:pStyle w:val="Question"/>
        <w:numPr>
          <w:ilvl w:val="0"/>
          <w:numId w:val="0"/>
        </w:numPr>
        <w:ind w:left="360"/>
      </w:pPr>
    </w:p>
    <w:p w:rsidR="00F647EC" w:rsidRDefault="001E3BB3" w:rsidP="00F647EC">
      <w:pPr>
        <w:pStyle w:val="Question"/>
      </w:pPr>
      <w:r>
        <w:lastRenderedPageBreak/>
        <w:t xml:space="preserve">What is the maximum bandwidth the FMS allows one </w:t>
      </w:r>
      <w:r w:rsidR="008B0782">
        <w:t>robot?</w:t>
      </w:r>
      <w:r>
        <w:t xml:space="preserve"> </w:t>
      </w:r>
    </w:p>
    <w:p w:rsidR="001E3BB3" w:rsidRDefault="001E3BB3" w:rsidP="001E3BB3">
      <w:pPr>
        <w:pStyle w:val="Answer"/>
      </w:pPr>
      <w:r>
        <w:t>6 Mb</w:t>
      </w:r>
    </w:p>
    <w:p w:rsidR="001E3BB3" w:rsidRDefault="001E3BB3" w:rsidP="001E3BB3">
      <w:pPr>
        <w:pStyle w:val="Answer"/>
      </w:pPr>
      <w:r>
        <w:t>7 Mb</w:t>
      </w:r>
    </w:p>
    <w:p w:rsidR="00A65A09" w:rsidRDefault="001E3BB3" w:rsidP="00A65A09">
      <w:pPr>
        <w:pStyle w:val="Answer"/>
      </w:pPr>
      <w:r>
        <w:t>8 Mb</w:t>
      </w:r>
    </w:p>
    <w:p w:rsidR="00F647EC" w:rsidRDefault="00F647EC" w:rsidP="00F647EC">
      <w:pPr>
        <w:pStyle w:val="Question"/>
      </w:pPr>
      <w:r>
        <w:t>Which of the following way is used to troubleshoot a robot? (Circle all that apply)</w:t>
      </w:r>
    </w:p>
    <w:p w:rsidR="00F647EC" w:rsidRDefault="00F647EC" w:rsidP="00F647EC">
      <w:pPr>
        <w:pStyle w:val="Answer"/>
      </w:pPr>
      <w:r>
        <w:t>Breakpoints</w:t>
      </w:r>
    </w:p>
    <w:p w:rsidR="00F647EC" w:rsidRDefault="00F647EC" w:rsidP="00F647EC">
      <w:pPr>
        <w:pStyle w:val="Answer"/>
      </w:pPr>
      <w:r>
        <w:t>Probes</w:t>
      </w:r>
    </w:p>
    <w:p w:rsidR="00F647EC" w:rsidRDefault="00F647EC" w:rsidP="00F647EC">
      <w:pPr>
        <w:pStyle w:val="Answer"/>
      </w:pPr>
      <w:r>
        <w:t>As</w:t>
      </w:r>
      <w:r w:rsidR="00C405D5">
        <w:t>k</w:t>
      </w:r>
      <w:r>
        <w:t xml:space="preserve"> the hardware guy to look at your program</w:t>
      </w:r>
    </w:p>
    <w:p w:rsidR="00F647EC" w:rsidRDefault="00F647EC" w:rsidP="00F647EC">
      <w:pPr>
        <w:pStyle w:val="Answer"/>
      </w:pPr>
      <w:r>
        <w:t xml:space="preserve">Tracing </w:t>
      </w:r>
    </w:p>
    <w:p w:rsidR="00F647EC" w:rsidRDefault="00F647EC" w:rsidP="00F647EC">
      <w:pPr>
        <w:pStyle w:val="Answer"/>
      </w:pPr>
      <w:r>
        <w:t>Trial and Error</w:t>
      </w:r>
    </w:p>
    <w:p w:rsidR="0074186F" w:rsidRDefault="0074186F" w:rsidP="0074186F">
      <w:pPr>
        <w:pStyle w:val="Question"/>
      </w:pPr>
      <w:r>
        <w:t xml:space="preserve">What is the IP address to get into </w:t>
      </w:r>
      <w:proofErr w:type="spellStart"/>
      <w:r>
        <w:t>RoboRio</w:t>
      </w:r>
      <w:proofErr w:type="spellEnd"/>
      <w:r>
        <w:t xml:space="preserve"> </w:t>
      </w:r>
      <w:r w:rsidR="00AB4F54">
        <w:t>Imaging?</w:t>
      </w:r>
      <w:r w:rsidR="001E3BB3">
        <w:t xml:space="preserve"> (works on any Rio</w:t>
      </w:r>
      <w:r w:rsidR="00AF5968">
        <w:t xml:space="preserve">) </w:t>
      </w:r>
      <w:r>
        <w:t xml:space="preserve"> </w:t>
      </w:r>
    </w:p>
    <w:p w:rsidR="0074186F" w:rsidRDefault="0074186F" w:rsidP="0074186F">
      <w:pPr>
        <w:pStyle w:val="Answer"/>
      </w:pPr>
      <w:r>
        <w:t>172.22.11.2</w:t>
      </w:r>
    </w:p>
    <w:p w:rsidR="0074186F" w:rsidRDefault="0074186F" w:rsidP="0074186F">
      <w:pPr>
        <w:pStyle w:val="Answer"/>
      </w:pPr>
      <w:r>
        <w:t>172.10.30.26</w:t>
      </w:r>
    </w:p>
    <w:p w:rsidR="0074186F" w:rsidRDefault="001E3BB3" w:rsidP="0074186F">
      <w:pPr>
        <w:pStyle w:val="Answer"/>
      </w:pPr>
      <w:r>
        <w:t>10.30.26.5.</w:t>
      </w:r>
    </w:p>
    <w:p w:rsidR="0074186F" w:rsidRDefault="001E3BB3" w:rsidP="0074186F">
      <w:pPr>
        <w:pStyle w:val="Answer"/>
      </w:pPr>
      <w:r>
        <w:t>10.30.26.2.</w:t>
      </w:r>
    </w:p>
    <w:p w:rsidR="00AF5968" w:rsidRDefault="00AF5968" w:rsidP="00AF5968">
      <w:pPr>
        <w:pStyle w:val="Question"/>
      </w:pPr>
      <w:r>
        <w:t xml:space="preserve">What are </w:t>
      </w:r>
      <w:proofErr w:type="spellStart"/>
      <w:r>
        <w:t>setpoints</w:t>
      </w:r>
      <w:proofErr w:type="spellEnd"/>
      <w:r>
        <w:t xml:space="preserve"> used for?</w:t>
      </w:r>
    </w:p>
    <w:p w:rsidR="00AF5968" w:rsidRDefault="00AF5968" w:rsidP="00AF5968">
      <w:pPr>
        <w:pStyle w:val="Answer"/>
      </w:pPr>
      <w:r>
        <w:t xml:space="preserve">To set a point </w:t>
      </w:r>
    </w:p>
    <w:p w:rsidR="00123B01" w:rsidRDefault="00123B01" w:rsidP="00123B01">
      <w:pPr>
        <w:pStyle w:val="Answer"/>
      </w:pPr>
      <w:r>
        <w:t xml:space="preserve">To pass data to a subsystem </w:t>
      </w:r>
    </w:p>
    <w:p w:rsidR="00AF5968" w:rsidRDefault="00AF5968" w:rsidP="00AF5968">
      <w:pPr>
        <w:pStyle w:val="Answer"/>
      </w:pPr>
      <w:r>
        <w:t xml:space="preserve">Tell the subsystem what operation to use </w:t>
      </w:r>
    </w:p>
    <w:p w:rsidR="00AF5968" w:rsidRDefault="00AF5968" w:rsidP="00AF5968">
      <w:pPr>
        <w:pStyle w:val="Answer"/>
      </w:pPr>
      <w:r>
        <w:t xml:space="preserve">Execute a program </w:t>
      </w:r>
    </w:p>
    <w:p w:rsidR="00AF5968" w:rsidRDefault="00AF5968" w:rsidP="00AF5968">
      <w:pPr>
        <w:pStyle w:val="Question"/>
      </w:pPr>
      <w:r>
        <w:t>What must every operation need?</w:t>
      </w:r>
    </w:p>
    <w:p w:rsidR="00AF5968" w:rsidRDefault="00AF5968" w:rsidP="00AF5968">
      <w:pPr>
        <w:pStyle w:val="Answer"/>
      </w:pPr>
      <w:r>
        <w:t xml:space="preserve">A </w:t>
      </w:r>
      <w:proofErr w:type="spellStart"/>
      <w:r>
        <w:t>setpoint</w:t>
      </w:r>
      <w:proofErr w:type="spellEnd"/>
      <w:r>
        <w:t xml:space="preserve"> </w:t>
      </w:r>
    </w:p>
    <w:p w:rsidR="00AF5968" w:rsidRDefault="00AF5968" w:rsidP="00AF5968">
      <w:pPr>
        <w:pStyle w:val="Answer"/>
      </w:pPr>
      <w:r>
        <w:t xml:space="preserve">A data value </w:t>
      </w:r>
    </w:p>
    <w:p w:rsidR="00AF5968" w:rsidRDefault="00AF5968" w:rsidP="00AF5968">
      <w:pPr>
        <w:pStyle w:val="Answer"/>
      </w:pPr>
      <w:r>
        <w:t xml:space="preserve">A command that calls it </w:t>
      </w:r>
    </w:p>
    <w:p w:rsidR="00AF5968" w:rsidRDefault="00AF5968" w:rsidP="00AF5968">
      <w:pPr>
        <w:pStyle w:val="Answer"/>
      </w:pPr>
      <w:r>
        <w:t xml:space="preserve">A Boolean value </w:t>
      </w:r>
    </w:p>
    <w:p w:rsidR="00AF5968" w:rsidRDefault="00AF5968" w:rsidP="00AF5968">
      <w:pPr>
        <w:pStyle w:val="Question"/>
      </w:pPr>
      <w:r>
        <w:lastRenderedPageBreak/>
        <w:t>What is the default operation?</w:t>
      </w:r>
    </w:p>
    <w:p w:rsidR="00AF5968" w:rsidRDefault="00AF5968" w:rsidP="00AF5968">
      <w:pPr>
        <w:pStyle w:val="Answer"/>
      </w:pPr>
      <w:r>
        <w:t xml:space="preserve">Read current </w:t>
      </w:r>
    </w:p>
    <w:p w:rsidR="00AF5968" w:rsidRDefault="00AF5968" w:rsidP="00AF5968">
      <w:pPr>
        <w:pStyle w:val="Answer"/>
      </w:pPr>
      <w:r>
        <w:t xml:space="preserve">Off </w:t>
      </w:r>
    </w:p>
    <w:p w:rsidR="00AF5968" w:rsidRDefault="00AF5968" w:rsidP="00AF5968">
      <w:pPr>
        <w:pStyle w:val="Answer"/>
      </w:pPr>
      <w:r>
        <w:t xml:space="preserve">Reserve </w:t>
      </w:r>
    </w:p>
    <w:p w:rsidR="00A65A09" w:rsidRDefault="00AF5968" w:rsidP="00A65A09">
      <w:pPr>
        <w:pStyle w:val="Answer"/>
      </w:pPr>
      <w:r>
        <w:t xml:space="preserve">Immediate </w:t>
      </w:r>
    </w:p>
    <w:p w:rsidR="00AF5968" w:rsidRDefault="00AF5968" w:rsidP="00AF5968">
      <w:pPr>
        <w:pStyle w:val="Question"/>
      </w:pPr>
      <w:r>
        <w:t xml:space="preserve">Where do you initialize objects in a subsystem? </w:t>
      </w:r>
      <w:r w:rsidR="008B5717">
        <w:t>(Circle Number)</w:t>
      </w:r>
    </w:p>
    <w:p w:rsidR="008B5717" w:rsidRDefault="008B5717" w:rsidP="00C903E5">
      <w:pPr>
        <w:pStyle w:val="Question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>
            <wp:extent cx="5943600" cy="2337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17" w:rsidRDefault="00C903E5" w:rsidP="008B5717">
      <w:pPr>
        <w:pStyle w:val="Question"/>
      </w:pPr>
      <w:r>
        <w:t>In Visual Studios, what are version numbers of code called?</w:t>
      </w:r>
    </w:p>
    <w:p w:rsidR="00C903E5" w:rsidRDefault="00C903E5" w:rsidP="00C903E5">
      <w:pPr>
        <w:pStyle w:val="Answer"/>
      </w:pPr>
      <w:r>
        <w:t>Version</w:t>
      </w:r>
    </w:p>
    <w:p w:rsidR="00C903E5" w:rsidRDefault="00C903E5" w:rsidP="00C903E5">
      <w:pPr>
        <w:pStyle w:val="Answer"/>
      </w:pPr>
      <w:r>
        <w:t>Change Set</w:t>
      </w:r>
    </w:p>
    <w:p w:rsidR="00C903E5" w:rsidRDefault="00C903E5" w:rsidP="00C903E5">
      <w:pPr>
        <w:pStyle w:val="Answer"/>
      </w:pPr>
      <w:r>
        <w:t>Iteration</w:t>
      </w:r>
    </w:p>
    <w:p w:rsidR="00C903E5" w:rsidRDefault="00C903E5" w:rsidP="00C903E5">
      <w:pPr>
        <w:pStyle w:val="Question"/>
      </w:pPr>
      <w:r>
        <w:t>In Visual Studios when you have code checked out, what is the term when you check code back in?</w:t>
      </w:r>
    </w:p>
    <w:p w:rsidR="00C903E5" w:rsidRDefault="00C903E5" w:rsidP="00C903E5">
      <w:pPr>
        <w:pStyle w:val="Answer"/>
      </w:pPr>
      <w:r>
        <w:t>Check in pending changes</w:t>
      </w:r>
    </w:p>
    <w:p w:rsidR="00C903E5" w:rsidRDefault="00C903E5" w:rsidP="00C903E5">
      <w:pPr>
        <w:pStyle w:val="Answer"/>
      </w:pPr>
      <w:r>
        <w:t>Upload Code</w:t>
      </w:r>
    </w:p>
    <w:p w:rsidR="00C903E5" w:rsidRDefault="00C903E5" w:rsidP="00C903E5">
      <w:pPr>
        <w:pStyle w:val="Answer"/>
      </w:pPr>
      <w:r>
        <w:t>Upload iteration</w:t>
      </w:r>
    </w:p>
    <w:p w:rsidR="00C903E5" w:rsidRDefault="00C903E5" w:rsidP="00C903E5">
      <w:pPr>
        <w:pStyle w:val="Answer"/>
      </w:pPr>
      <w:r>
        <w:t>Branch</w:t>
      </w:r>
    </w:p>
    <w:p w:rsidR="00A65A09" w:rsidRDefault="00A65A09" w:rsidP="00A65A09">
      <w:pPr>
        <w:pStyle w:val="Question"/>
        <w:numPr>
          <w:ilvl w:val="0"/>
          <w:numId w:val="0"/>
        </w:numPr>
        <w:ind w:left="360"/>
      </w:pPr>
    </w:p>
    <w:p w:rsidR="00C903E5" w:rsidRDefault="00C903E5" w:rsidP="00C903E5">
      <w:pPr>
        <w:pStyle w:val="Question"/>
      </w:pPr>
      <w:r>
        <w:lastRenderedPageBreak/>
        <w:t>What is the correct term(s) for a number in programming? (Circle all that apply)</w:t>
      </w:r>
    </w:p>
    <w:p w:rsidR="00C903E5" w:rsidRDefault="00C903E5" w:rsidP="00C903E5">
      <w:pPr>
        <w:pStyle w:val="Answer"/>
      </w:pPr>
      <w:r>
        <w:t>Integer</w:t>
      </w:r>
    </w:p>
    <w:p w:rsidR="00C903E5" w:rsidRDefault="00C903E5" w:rsidP="00C903E5">
      <w:pPr>
        <w:pStyle w:val="Answer"/>
      </w:pPr>
      <w:r>
        <w:t xml:space="preserve">String </w:t>
      </w:r>
    </w:p>
    <w:p w:rsidR="00C903E5" w:rsidRDefault="00C903E5" w:rsidP="00C903E5">
      <w:pPr>
        <w:pStyle w:val="Answer"/>
      </w:pPr>
      <w:r>
        <w:t>Char</w:t>
      </w:r>
    </w:p>
    <w:p w:rsidR="00C903E5" w:rsidRDefault="00C903E5" w:rsidP="00C903E5">
      <w:pPr>
        <w:pStyle w:val="Answer"/>
      </w:pPr>
      <w:r>
        <w:t xml:space="preserve">Short </w:t>
      </w:r>
    </w:p>
    <w:p w:rsidR="00C903E5" w:rsidRDefault="00C903E5" w:rsidP="00C903E5">
      <w:pPr>
        <w:pStyle w:val="Answer"/>
      </w:pPr>
      <w:r>
        <w:t>Long</w:t>
      </w:r>
    </w:p>
    <w:p w:rsidR="00A65A09" w:rsidRDefault="00C903E5" w:rsidP="00A65A09">
      <w:pPr>
        <w:pStyle w:val="Answer"/>
      </w:pPr>
      <w:r>
        <w:t>Double</w:t>
      </w:r>
    </w:p>
    <w:p w:rsidR="00C903E5" w:rsidRDefault="00A65A09" w:rsidP="00C903E5">
      <w:pPr>
        <w:pStyle w:val="Question"/>
      </w:pPr>
      <w:r>
        <w:t>W</w:t>
      </w:r>
      <w:r w:rsidR="00B8095B">
        <w:t>here do you program the functions of a subsystem?</w:t>
      </w:r>
    </w:p>
    <w:p w:rsidR="00B8095B" w:rsidRDefault="00B8095B" w:rsidP="00B8095B">
      <w:pPr>
        <w:pStyle w:val="Answer"/>
      </w:pPr>
      <w:r>
        <w:t>Operation</w:t>
      </w:r>
    </w:p>
    <w:p w:rsidR="00B8095B" w:rsidRDefault="00B8095B" w:rsidP="00B8095B">
      <w:pPr>
        <w:pStyle w:val="Answer"/>
      </w:pPr>
      <w:r>
        <w:t xml:space="preserve">Set point </w:t>
      </w:r>
    </w:p>
    <w:p w:rsidR="00B8095B" w:rsidRDefault="00B8095B" w:rsidP="00B8095B">
      <w:pPr>
        <w:pStyle w:val="Answer"/>
      </w:pPr>
      <w:r>
        <w:t xml:space="preserve">Command </w:t>
      </w:r>
    </w:p>
    <w:p w:rsidR="00B8095B" w:rsidRDefault="00B8095B" w:rsidP="00B8095B">
      <w:pPr>
        <w:pStyle w:val="Answer"/>
      </w:pPr>
      <w:r>
        <w:t>Controller</w:t>
      </w:r>
    </w:p>
    <w:p w:rsidR="00B8095B" w:rsidRDefault="00B8095B" w:rsidP="00B8095B">
      <w:pPr>
        <w:pStyle w:val="Question"/>
      </w:pPr>
      <w:r>
        <w:t xml:space="preserve"> Name two 3026 custom VI.</w:t>
      </w:r>
    </w:p>
    <w:p w:rsidR="00B8095B" w:rsidRDefault="00B8095B" w:rsidP="00B8095B">
      <w:pPr>
        <w:pStyle w:val="Answer"/>
      </w:pPr>
      <w:r>
        <w:t>___________________</w:t>
      </w:r>
    </w:p>
    <w:p w:rsidR="00B8095B" w:rsidRDefault="00B8095B" w:rsidP="00B8095B">
      <w:pPr>
        <w:pStyle w:val="Answer"/>
      </w:pPr>
      <w:r>
        <w:t>___________________</w:t>
      </w:r>
    </w:p>
    <w:p w:rsidR="00B8095B" w:rsidRDefault="00B8095B" w:rsidP="00B8095B">
      <w:pPr>
        <w:pStyle w:val="Question"/>
      </w:pPr>
      <w:r>
        <w:t xml:space="preserve">What are the inputs to this VI? </w:t>
      </w:r>
      <w:r w:rsidR="003C5CF3">
        <w:t>(circle them)</w:t>
      </w:r>
    </w:p>
    <w:p w:rsidR="003C5CF3" w:rsidRDefault="003C5CF3" w:rsidP="003C5CF3">
      <w:pPr>
        <w:pStyle w:val="Answer"/>
      </w:pPr>
      <w:r>
        <w:rPr>
          <w:noProof/>
        </w:rPr>
        <w:drawing>
          <wp:inline distT="0" distB="0" distL="0" distR="0" wp14:anchorId="2A17439D" wp14:editId="081028F4">
            <wp:extent cx="3400425" cy="1057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F3" w:rsidRDefault="003C5CF3" w:rsidP="003C5CF3">
      <w:pPr>
        <w:pStyle w:val="Question"/>
      </w:pPr>
      <w:r>
        <w:t xml:space="preserve">What does this symbol mean in LabVIEW? </w:t>
      </w:r>
      <w:r>
        <w:rPr>
          <w:noProof/>
        </w:rPr>
        <w:drawing>
          <wp:inline distT="0" distB="0" distL="0" distR="0" wp14:anchorId="09DC62D1" wp14:editId="3A543E8C">
            <wp:extent cx="238125" cy="285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F3" w:rsidRDefault="003C5CF3" w:rsidP="003C5CF3">
      <w:pPr>
        <w:pStyle w:val="Answer"/>
      </w:pPr>
      <w:r>
        <w:t>_______________________________</w:t>
      </w:r>
    </w:p>
    <w:p w:rsidR="003C5CF3" w:rsidRDefault="003C5CF3" w:rsidP="003C5CF3">
      <w:pPr>
        <w:pStyle w:val="Question"/>
      </w:pPr>
      <w:r>
        <w:t>How do you open the pallet in LabVIEW?</w:t>
      </w:r>
    </w:p>
    <w:p w:rsidR="003C5CF3" w:rsidRDefault="003C5CF3" w:rsidP="003C5CF3">
      <w:pPr>
        <w:pStyle w:val="Answer"/>
      </w:pPr>
      <w:r>
        <w:t>___________________________</w:t>
      </w:r>
    </w:p>
    <w:p w:rsidR="003C5CF3" w:rsidRDefault="003C5CF3" w:rsidP="003C5CF3">
      <w:pPr>
        <w:pStyle w:val="Question"/>
      </w:pPr>
      <w:r>
        <w:lastRenderedPageBreak/>
        <w:t>What are the two possible displays on the front pallet? (they manipulate and show)</w:t>
      </w:r>
    </w:p>
    <w:p w:rsidR="003C5CF3" w:rsidRDefault="003C5CF3" w:rsidP="003C5CF3">
      <w:pPr>
        <w:pStyle w:val="Answer"/>
      </w:pPr>
      <w:r>
        <w:t>________________________</w:t>
      </w:r>
    </w:p>
    <w:p w:rsidR="003C5CF3" w:rsidRDefault="003C5CF3" w:rsidP="003C5CF3">
      <w:pPr>
        <w:pStyle w:val="Answer"/>
      </w:pPr>
      <w:r>
        <w:t>________________________</w:t>
      </w:r>
    </w:p>
    <w:p w:rsidR="003C5CF3" w:rsidRDefault="00DB4A57" w:rsidP="003C5CF3">
      <w:pPr>
        <w:pStyle w:val="Question"/>
      </w:pPr>
      <w:r>
        <w:t xml:space="preserve">How many CPU does the </w:t>
      </w:r>
      <w:proofErr w:type="spellStart"/>
      <w:r>
        <w:t>RoboRio</w:t>
      </w:r>
      <w:proofErr w:type="spellEnd"/>
      <w:r>
        <w:t xml:space="preserve"> have?</w:t>
      </w:r>
    </w:p>
    <w:p w:rsidR="00DB4A57" w:rsidRDefault="00DB4A57" w:rsidP="00DB4A57">
      <w:pPr>
        <w:pStyle w:val="Answer"/>
      </w:pPr>
      <w:r>
        <w:t>_________</w:t>
      </w:r>
    </w:p>
    <w:p w:rsidR="00DB4A57" w:rsidRDefault="00DB4A57" w:rsidP="00880369">
      <w:pPr>
        <w:pStyle w:val="Question"/>
      </w:pPr>
      <w:r>
        <w:t xml:space="preserve">What is the IP address of the </w:t>
      </w:r>
      <w:proofErr w:type="spellStart"/>
      <w:r>
        <w:t>RoboRio</w:t>
      </w:r>
      <w:proofErr w:type="spellEnd"/>
      <w:r w:rsidR="003D2402">
        <w:t>?</w:t>
      </w:r>
    </w:p>
    <w:p w:rsidR="00A65A09" w:rsidRDefault="00DB4A57" w:rsidP="00A65A09">
      <w:pPr>
        <w:pStyle w:val="Answer"/>
      </w:pPr>
      <w:r>
        <w:t>10.30.</w:t>
      </w:r>
      <w:proofErr w:type="gramStart"/>
      <w:r>
        <w:t>26._</w:t>
      </w:r>
      <w:proofErr w:type="gramEnd"/>
      <w:r>
        <w:t>________</w:t>
      </w:r>
    </w:p>
    <w:p w:rsidR="00A65A09" w:rsidRDefault="00B554A7" w:rsidP="004C2E07">
      <w:pPr>
        <w:pStyle w:val="Question"/>
      </w:pPr>
      <w:r>
        <w:t>What does a breakpoint do?</w:t>
      </w:r>
    </w:p>
    <w:p w:rsidR="00B554A7" w:rsidRDefault="00B554A7" w:rsidP="00A65A09">
      <w:pPr>
        <w:pStyle w:val="Question"/>
      </w:pPr>
      <w:r>
        <w:t xml:space="preserve">How many characters can fit in a </w:t>
      </w:r>
      <w:proofErr w:type="spellStart"/>
      <w:r>
        <w:t>char</w:t>
      </w:r>
      <w:proofErr w:type="spellEnd"/>
      <w:r>
        <w:t>?</w:t>
      </w:r>
    </w:p>
    <w:p w:rsidR="00B554A7" w:rsidRDefault="006464BB" w:rsidP="00A65A09">
      <w:pPr>
        <w:pStyle w:val="Question"/>
      </w:pPr>
      <w:r>
        <w:t>What is a reentrant VI?</w:t>
      </w:r>
    </w:p>
    <w:p w:rsidR="006464BB" w:rsidRDefault="00A65A09" w:rsidP="00A65A09">
      <w:pPr>
        <w:pStyle w:val="Question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4039235</wp:posOffset>
            </wp:positionH>
            <wp:positionV relativeFrom="paragraph">
              <wp:posOffset>397510</wp:posOffset>
            </wp:positionV>
            <wp:extent cx="2513330" cy="2114550"/>
            <wp:effectExtent l="0" t="0" r="127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33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64BB">
        <w:t>Why would you make a VI reentrant?</w:t>
      </w:r>
    </w:p>
    <w:p w:rsidR="006464BB" w:rsidRDefault="006464BB" w:rsidP="00A65A09">
      <w:pPr>
        <w:pStyle w:val="Question"/>
      </w:pPr>
      <w:r>
        <w:t>When changing a reentrant VI, what must you do?</w:t>
      </w:r>
    </w:p>
    <w:p w:rsidR="006464BB" w:rsidRDefault="00D844EB" w:rsidP="00A65A09">
      <w:pPr>
        <w:pStyle w:val="Ques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1181099</wp:posOffset>
                </wp:positionH>
                <wp:positionV relativeFrom="paragraph">
                  <wp:posOffset>364490</wp:posOffset>
                </wp:positionV>
                <wp:extent cx="2695575" cy="361950"/>
                <wp:effectExtent l="0" t="57150" r="9525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5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19D1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93pt;margin-top:28.7pt;width:212.25pt;height:28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6464BB">
        <w:t>What is a terminal?</w:t>
      </w:r>
    </w:p>
    <w:p w:rsidR="006464BB" w:rsidRDefault="00D844EB" w:rsidP="00A65A09">
      <w:pPr>
        <w:pStyle w:val="Question"/>
      </w:pPr>
      <w:r>
        <w:t xml:space="preserve">What is this? </w:t>
      </w:r>
    </w:p>
    <w:p w:rsidR="00D844EB" w:rsidRDefault="00672C9F" w:rsidP="00A65A09">
      <w:pPr>
        <w:pStyle w:val="Question"/>
      </w:pPr>
      <w:r>
        <w:t>What is the largest data type?</w:t>
      </w:r>
    </w:p>
    <w:p w:rsidR="00672C9F" w:rsidRDefault="00A65A09" w:rsidP="00A65A09">
      <w:pPr>
        <w:pStyle w:val="Question"/>
      </w:pPr>
      <w:r>
        <w:t xml:space="preserve">What is the unit of time used in LabVIEW? </w:t>
      </w:r>
    </w:p>
    <w:p w:rsidR="00A65A09" w:rsidRDefault="00A65A09" w:rsidP="00A65A09">
      <w:pPr>
        <w:pStyle w:val="Question"/>
      </w:pPr>
      <w:r>
        <w:t>Name the 6 functions of Robot Main?</w:t>
      </w:r>
    </w:p>
    <w:p w:rsidR="00A65A09" w:rsidRDefault="00A65A09" w:rsidP="00A65A09">
      <w:pPr>
        <w:pStyle w:val="Question"/>
        <w:numPr>
          <w:ilvl w:val="0"/>
          <w:numId w:val="0"/>
        </w:numPr>
      </w:pPr>
    </w:p>
    <w:p w:rsidR="00AB781A" w:rsidRDefault="00AB781A" w:rsidP="00AB781A">
      <w:pPr>
        <w:pStyle w:val="Instructions"/>
      </w:pPr>
      <w:r>
        <w:lastRenderedPageBreak/>
        <w:t>If the answer is false, change the sentence to make the statement true.</w:t>
      </w:r>
    </w:p>
    <w:p w:rsidR="00AB781A" w:rsidRDefault="008401B6" w:rsidP="004A64F3">
      <w:r>
        <w:t>4</w:t>
      </w:r>
      <w:r w:rsidR="00AB781A">
        <w:t>1.  T     F</w:t>
      </w:r>
      <w:r w:rsidR="00AB781A">
        <w:tab/>
      </w:r>
      <w:r w:rsidR="00A36DE2" w:rsidRPr="00A36DE2">
        <w:t>A case structure can have a double input as its selector.</w:t>
      </w:r>
    </w:p>
    <w:p w:rsidR="004A64F3" w:rsidRDefault="004A64F3" w:rsidP="004A64F3"/>
    <w:p w:rsidR="00A36DE2" w:rsidRDefault="008401B6" w:rsidP="004A64F3">
      <w:r>
        <w:t>4</w:t>
      </w:r>
      <w:r w:rsidR="00A36DE2">
        <w:t>2.</w:t>
      </w:r>
      <w:r w:rsidR="00A36DE2" w:rsidRPr="00A36DE2">
        <w:t xml:space="preserve"> </w:t>
      </w:r>
      <w:r w:rsidR="00A36DE2">
        <w:t xml:space="preserve"> T     F</w:t>
      </w:r>
      <w:r w:rsidR="00C27524">
        <w:tab/>
      </w:r>
      <w:r w:rsidR="00E32020">
        <w:t xml:space="preserve">Functions of a subsystem are programed in the operation. </w:t>
      </w:r>
    </w:p>
    <w:p w:rsidR="004A64F3" w:rsidRDefault="004A64F3" w:rsidP="004A64F3"/>
    <w:p w:rsidR="00A36DE2" w:rsidRDefault="008401B6" w:rsidP="004A64F3">
      <w:r>
        <w:t>4</w:t>
      </w:r>
      <w:r w:rsidR="00A36DE2">
        <w:t>3.  T     F</w:t>
      </w:r>
      <w:r w:rsidR="00A36DE2">
        <w:tab/>
      </w:r>
      <w:r w:rsidR="00E32020">
        <w:t xml:space="preserve">Commands are sent as a string. </w:t>
      </w:r>
    </w:p>
    <w:p w:rsidR="004A64F3" w:rsidRDefault="004A64F3" w:rsidP="004A64F3"/>
    <w:p w:rsidR="00A36DE2" w:rsidRDefault="008401B6" w:rsidP="004A64F3">
      <w:r>
        <w:t>4</w:t>
      </w:r>
      <w:r w:rsidR="00A36DE2">
        <w:t>4.  T     F</w:t>
      </w:r>
      <w:r w:rsidR="00A36DE2">
        <w:tab/>
      </w:r>
      <w:r w:rsidR="00E32020">
        <w:t xml:space="preserve">Read current operation is ran on a terminating loop. </w:t>
      </w:r>
    </w:p>
    <w:p w:rsidR="004A64F3" w:rsidRDefault="004A64F3" w:rsidP="004A64F3"/>
    <w:p w:rsidR="00A36DE2" w:rsidRDefault="008401B6" w:rsidP="004A64F3">
      <w:r>
        <w:t>4</w:t>
      </w:r>
      <w:r w:rsidR="00A36DE2">
        <w:t>5.  T     F</w:t>
      </w:r>
      <w:r w:rsidR="00A36DE2">
        <w:tab/>
      </w:r>
      <w:r w:rsidR="00E32020">
        <w:t xml:space="preserve">Integers can be any positive, negative, decimals, and zero number. </w:t>
      </w:r>
    </w:p>
    <w:p w:rsidR="004A64F3" w:rsidRDefault="004A64F3" w:rsidP="004A64F3"/>
    <w:p w:rsidR="00A36DE2" w:rsidRDefault="008401B6" w:rsidP="004A64F3">
      <w:r>
        <w:t>4</w:t>
      </w:r>
      <w:r w:rsidR="00A36DE2">
        <w:t>6.  T     F</w:t>
      </w:r>
      <w:r w:rsidR="00A36DE2">
        <w:tab/>
      </w:r>
      <w:r w:rsidR="00E32020">
        <w:t xml:space="preserve">Data values are passed through operations. </w:t>
      </w:r>
    </w:p>
    <w:p w:rsidR="004A64F3" w:rsidRDefault="004A64F3" w:rsidP="004A64F3"/>
    <w:p w:rsidR="00A36DE2" w:rsidRDefault="008401B6" w:rsidP="004A64F3">
      <w:r>
        <w:t>4</w:t>
      </w:r>
      <w:r w:rsidR="00A36DE2">
        <w:t>7.  T     F</w:t>
      </w:r>
      <w:r w:rsidR="00A36DE2">
        <w:tab/>
      </w:r>
      <w:r w:rsidR="00E32020">
        <w:t xml:space="preserve">Joysticks get initialized in its subsystem. </w:t>
      </w:r>
    </w:p>
    <w:p w:rsidR="004A64F3" w:rsidRDefault="004A64F3" w:rsidP="004A64F3"/>
    <w:p w:rsidR="00A36DE2" w:rsidRDefault="008401B6" w:rsidP="004A64F3">
      <w:r>
        <w:t>4</w:t>
      </w:r>
      <w:r w:rsidR="00A36DE2">
        <w:t>8.  T     F</w:t>
      </w:r>
      <w:r w:rsidR="00A36DE2">
        <w:tab/>
      </w:r>
      <w:r w:rsidR="000A2C76">
        <w:t xml:space="preserve">Talon SRX is found under the control pallet. </w:t>
      </w:r>
    </w:p>
    <w:p w:rsidR="004A64F3" w:rsidRDefault="004A64F3" w:rsidP="004A64F3"/>
    <w:p w:rsidR="00A36DE2" w:rsidRDefault="008401B6" w:rsidP="004A64F3">
      <w:r>
        <w:t>4</w:t>
      </w:r>
      <w:r w:rsidR="00A36DE2">
        <w:t>9.  T     F</w:t>
      </w:r>
      <w:r w:rsidR="00A36DE2">
        <w:tab/>
      </w:r>
      <w:r w:rsidR="000A2C76">
        <w:t xml:space="preserve">With </w:t>
      </w:r>
      <w:r w:rsidR="00191A83">
        <w:t>both numbers being integers 7/3 = 2.333</w:t>
      </w:r>
    </w:p>
    <w:p w:rsidR="004A64F3" w:rsidRDefault="004A64F3" w:rsidP="004A64F3"/>
    <w:p w:rsidR="00A36DE2" w:rsidRDefault="008401B6" w:rsidP="004A64F3">
      <w:r>
        <w:t>5</w:t>
      </w:r>
      <w:r w:rsidR="00A36DE2">
        <w:t>0.  T     F</w:t>
      </w:r>
      <w:r w:rsidR="000A2C76">
        <w:tab/>
      </w:r>
      <w:r w:rsidR="00B23780">
        <w:t xml:space="preserve">The formula node lets the user select a formula from memory. </w:t>
      </w:r>
    </w:p>
    <w:p w:rsidR="00A36DE2" w:rsidRDefault="00A36DE2" w:rsidP="004A64F3"/>
    <w:p w:rsidR="00C27524" w:rsidRDefault="00C27524" w:rsidP="00193B01">
      <w:pPr>
        <w:spacing w:line="480" w:lineRule="auto"/>
      </w:pPr>
      <w:r>
        <w:t>Extra Credit (1</w:t>
      </w:r>
      <w:r w:rsidR="00212869">
        <w:t xml:space="preserve"> points</w:t>
      </w:r>
      <w:r>
        <w:t xml:space="preserve"> each</w:t>
      </w:r>
      <w:r w:rsidR="00212869">
        <w:t xml:space="preserve">) </w:t>
      </w:r>
    </w:p>
    <w:p w:rsidR="008401B6" w:rsidRDefault="008401B6" w:rsidP="00193B01">
      <w:pPr>
        <w:spacing w:line="480" w:lineRule="auto"/>
      </w:pPr>
    </w:p>
    <w:p w:rsidR="00C405D5" w:rsidRDefault="00212869" w:rsidP="00193B01">
      <w:pPr>
        <w:spacing w:line="480" w:lineRule="auto"/>
      </w:pPr>
      <w:r>
        <w:t xml:space="preserve">The </w:t>
      </w:r>
      <w:proofErr w:type="spellStart"/>
      <w:r>
        <w:t>roboRio</w:t>
      </w:r>
      <w:proofErr w:type="spellEnd"/>
      <w:r>
        <w:t xml:space="preserve"> runs on the ___________________ operating system.</w:t>
      </w:r>
    </w:p>
    <w:p w:rsidR="004A64F3" w:rsidRDefault="004A64F3" w:rsidP="00193B01">
      <w:pPr>
        <w:spacing w:line="480" w:lineRule="auto"/>
      </w:pPr>
      <w:r>
        <w:t>What is the ASCII value for the number 0? __________</w:t>
      </w:r>
    </w:p>
    <w:p w:rsidR="004A64F3" w:rsidRDefault="00193B01" w:rsidP="00193B01">
      <w:pPr>
        <w:spacing w:line="480" w:lineRule="auto"/>
      </w:pPr>
      <w:r>
        <w:t xml:space="preserve">What is the maximum number in a </w:t>
      </w:r>
      <w:proofErr w:type="spellStart"/>
      <w:r>
        <w:t>int</w:t>
      </w:r>
      <w:proofErr w:type="spellEnd"/>
      <w:r>
        <w:t xml:space="preserve">? </w:t>
      </w:r>
      <w:r w:rsidR="004A64F3">
        <w:t>______________</w:t>
      </w:r>
      <w:r>
        <w:t>__________</w:t>
      </w:r>
    </w:p>
    <w:p w:rsidR="00C27524" w:rsidRDefault="00C27524" w:rsidP="004A64F3">
      <w:r>
        <w:t xml:space="preserve">Give a value, </w:t>
      </w:r>
      <w:r w:rsidR="000D2318">
        <w:t>(</w:t>
      </w:r>
      <w:r>
        <w:t>other than true, false, 0,</w:t>
      </w:r>
      <w:r w:rsidR="00A15A5C">
        <w:t xml:space="preserve"> </w:t>
      </w:r>
      <w:r>
        <w:t>1</w:t>
      </w:r>
      <w:proofErr w:type="gramStart"/>
      <w:r w:rsidR="000D2318">
        <w:t xml:space="preserve">) </w:t>
      </w:r>
      <w:r>
        <w:t>,</w:t>
      </w:r>
      <w:proofErr w:type="gramEnd"/>
      <w:r>
        <w:t xml:space="preserve"> that would make a Boolean true and explain why.</w:t>
      </w:r>
    </w:p>
    <w:p w:rsidR="00C27524" w:rsidRDefault="00C27524" w:rsidP="004A64F3"/>
    <w:p w:rsidR="00C27524" w:rsidRDefault="00C27524" w:rsidP="004A64F3"/>
    <w:p w:rsidR="00C27524" w:rsidRDefault="00C27524" w:rsidP="004A64F3">
      <w:r>
        <w:t>What is the official name for PID?</w:t>
      </w:r>
    </w:p>
    <w:p w:rsidR="00C27524" w:rsidRDefault="00C27524" w:rsidP="004A64F3"/>
    <w:p w:rsidR="00A36DE2" w:rsidRDefault="00C27524" w:rsidP="004A64F3">
      <w:r>
        <w:t xml:space="preserve">_______________________ --  ____________________ -- ____________________   controller </w:t>
      </w:r>
    </w:p>
    <w:p w:rsidR="00A65A09" w:rsidRDefault="00A65A09" w:rsidP="004A64F3">
      <w:pPr>
        <w:pStyle w:val="Question"/>
        <w:numPr>
          <w:ilvl w:val="0"/>
          <w:numId w:val="0"/>
        </w:numPr>
        <w:spacing w:before="0" w:after="0" w:line="240" w:lineRule="auto"/>
      </w:pPr>
    </w:p>
    <w:p w:rsidR="00A65A09" w:rsidRDefault="00A65A09" w:rsidP="004A64F3">
      <w:pPr>
        <w:pStyle w:val="Question"/>
        <w:numPr>
          <w:ilvl w:val="0"/>
          <w:numId w:val="0"/>
        </w:numPr>
        <w:spacing w:before="0" w:after="0" w:line="240" w:lineRule="auto"/>
      </w:pPr>
    </w:p>
    <w:p w:rsidR="00A65A09" w:rsidRDefault="00A65A09" w:rsidP="004A64F3">
      <w:pPr>
        <w:pStyle w:val="Question"/>
        <w:numPr>
          <w:ilvl w:val="0"/>
          <w:numId w:val="0"/>
        </w:numPr>
        <w:spacing w:before="0" w:after="0" w:line="240" w:lineRule="auto"/>
      </w:pPr>
    </w:p>
    <w:p w:rsidR="00A65A09" w:rsidRDefault="00A65A09" w:rsidP="004A64F3">
      <w:pPr>
        <w:pStyle w:val="Question"/>
        <w:numPr>
          <w:ilvl w:val="0"/>
          <w:numId w:val="0"/>
        </w:numPr>
        <w:spacing w:before="0" w:after="0" w:line="240" w:lineRule="auto"/>
      </w:pPr>
    </w:p>
    <w:p w:rsidR="00A65A09" w:rsidRDefault="00A65A09" w:rsidP="004A64F3">
      <w:pPr>
        <w:pStyle w:val="Question"/>
        <w:numPr>
          <w:ilvl w:val="0"/>
          <w:numId w:val="0"/>
        </w:numPr>
        <w:spacing w:before="0" w:after="0" w:line="240" w:lineRule="auto"/>
      </w:pPr>
    </w:p>
    <w:p w:rsidR="00A65A09" w:rsidRDefault="00A65A09" w:rsidP="004A64F3">
      <w:pPr>
        <w:pStyle w:val="Question"/>
        <w:numPr>
          <w:ilvl w:val="0"/>
          <w:numId w:val="0"/>
        </w:numPr>
        <w:spacing w:before="0" w:after="0" w:line="240" w:lineRule="auto"/>
      </w:pPr>
    </w:p>
    <w:p w:rsidR="00A65A09" w:rsidRDefault="00A65A09" w:rsidP="004A64F3">
      <w:pPr>
        <w:pStyle w:val="Question"/>
        <w:numPr>
          <w:ilvl w:val="0"/>
          <w:numId w:val="0"/>
        </w:numPr>
        <w:spacing w:before="0" w:after="0" w:line="240" w:lineRule="auto"/>
      </w:pPr>
    </w:p>
    <w:p w:rsidR="00C405D5" w:rsidRDefault="00C405D5" w:rsidP="004A64F3">
      <w:pPr>
        <w:pStyle w:val="Question"/>
        <w:numPr>
          <w:ilvl w:val="0"/>
          <w:numId w:val="0"/>
        </w:numPr>
        <w:spacing w:before="0" w:after="0" w:line="240" w:lineRule="auto"/>
      </w:pPr>
      <w:r>
        <w:lastRenderedPageBreak/>
        <w:t>Coding Question 1</w:t>
      </w:r>
    </w:p>
    <w:p w:rsidR="00C405D5" w:rsidRDefault="00C405D5" w:rsidP="00E552A1">
      <w:pPr>
        <w:pStyle w:val="Question"/>
        <w:numPr>
          <w:ilvl w:val="0"/>
          <w:numId w:val="0"/>
        </w:numPr>
        <w:spacing w:before="0" w:after="0" w:line="240" w:lineRule="auto"/>
        <w:ind w:left="360" w:hanging="360"/>
      </w:pPr>
      <w:r>
        <w:t>You come across the problem of you need to make a calculator in LabVIEW. You are given the following partial code. It takes three arguments, operand 1, operand 2 and the operation. Complete the code to make this vi functioning.</w:t>
      </w:r>
      <w:r w:rsidR="00E15E1C">
        <w:t xml:space="preserve"> Your default should return 0.</w:t>
      </w:r>
    </w:p>
    <w:p w:rsidR="00E15E1C" w:rsidRDefault="00E15E1C" w:rsidP="009C46BC">
      <w:pPr>
        <w:pStyle w:val="Question"/>
        <w:numPr>
          <w:ilvl w:val="0"/>
          <w:numId w:val="0"/>
        </w:numPr>
        <w:ind w:left="360" w:hanging="360"/>
      </w:pPr>
    </w:p>
    <w:p w:rsidR="00E15E1C" w:rsidRDefault="00E15E1C" w:rsidP="009C46BC">
      <w:pPr>
        <w:pStyle w:val="Question"/>
        <w:numPr>
          <w:ilvl w:val="0"/>
          <w:numId w:val="0"/>
        </w:numPr>
        <w:ind w:left="360" w:hanging="360"/>
      </w:pPr>
    </w:p>
    <w:p w:rsidR="00E15E1C" w:rsidRDefault="00967FCA" w:rsidP="009C46BC">
      <w:pPr>
        <w:pStyle w:val="Question"/>
        <w:numPr>
          <w:ilvl w:val="0"/>
          <w:numId w:val="0"/>
        </w:numPr>
        <w:ind w:left="360" w:hanging="360"/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291798</wp:posOffset>
            </wp:positionV>
            <wp:extent cx="8009995" cy="5351095"/>
            <wp:effectExtent l="0" t="3810" r="635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50" t="8320" r="24153" b="21385"/>
                    <a:stretch/>
                  </pic:blipFill>
                  <pic:spPr bwMode="auto">
                    <a:xfrm rot="5400000">
                      <a:off x="0" y="0"/>
                      <a:ext cx="8009995" cy="5351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5E1C" w:rsidRDefault="00E15E1C" w:rsidP="009C46BC">
      <w:pPr>
        <w:pStyle w:val="Question"/>
        <w:numPr>
          <w:ilvl w:val="0"/>
          <w:numId w:val="0"/>
        </w:numPr>
        <w:ind w:left="360" w:hanging="360"/>
      </w:pPr>
    </w:p>
    <w:p w:rsidR="00E15E1C" w:rsidRDefault="00E15E1C" w:rsidP="009C46BC">
      <w:pPr>
        <w:pStyle w:val="Question"/>
        <w:numPr>
          <w:ilvl w:val="0"/>
          <w:numId w:val="0"/>
        </w:numPr>
        <w:ind w:left="360" w:hanging="360"/>
      </w:pPr>
    </w:p>
    <w:p w:rsidR="00E15E1C" w:rsidRDefault="00E15E1C" w:rsidP="009C46BC">
      <w:pPr>
        <w:pStyle w:val="Question"/>
        <w:numPr>
          <w:ilvl w:val="0"/>
          <w:numId w:val="0"/>
        </w:numPr>
        <w:ind w:left="360" w:hanging="360"/>
      </w:pPr>
    </w:p>
    <w:p w:rsidR="00E15E1C" w:rsidRDefault="00E15E1C" w:rsidP="009C46BC">
      <w:pPr>
        <w:pStyle w:val="Question"/>
        <w:numPr>
          <w:ilvl w:val="0"/>
          <w:numId w:val="0"/>
        </w:numPr>
        <w:ind w:left="360" w:hanging="360"/>
      </w:pPr>
    </w:p>
    <w:p w:rsidR="00E15E1C" w:rsidRDefault="00E15E1C" w:rsidP="009C46BC">
      <w:pPr>
        <w:pStyle w:val="Question"/>
        <w:numPr>
          <w:ilvl w:val="0"/>
          <w:numId w:val="0"/>
        </w:numPr>
        <w:ind w:left="360" w:hanging="360"/>
      </w:pPr>
    </w:p>
    <w:p w:rsidR="00E15E1C" w:rsidRDefault="00E15E1C" w:rsidP="009C46BC">
      <w:pPr>
        <w:pStyle w:val="Question"/>
        <w:numPr>
          <w:ilvl w:val="0"/>
          <w:numId w:val="0"/>
        </w:numPr>
        <w:ind w:left="360" w:hanging="360"/>
      </w:pPr>
    </w:p>
    <w:p w:rsidR="00E15E1C" w:rsidRDefault="00E15E1C" w:rsidP="009C46BC">
      <w:pPr>
        <w:pStyle w:val="Question"/>
        <w:numPr>
          <w:ilvl w:val="0"/>
          <w:numId w:val="0"/>
        </w:numPr>
        <w:ind w:left="360" w:hanging="360"/>
      </w:pPr>
    </w:p>
    <w:p w:rsidR="00E15E1C" w:rsidRDefault="00E15E1C" w:rsidP="009C46BC">
      <w:pPr>
        <w:pStyle w:val="Question"/>
        <w:numPr>
          <w:ilvl w:val="0"/>
          <w:numId w:val="0"/>
        </w:numPr>
        <w:ind w:left="360" w:hanging="360"/>
      </w:pPr>
    </w:p>
    <w:p w:rsidR="00E15E1C" w:rsidRDefault="00E15E1C" w:rsidP="009C46BC">
      <w:pPr>
        <w:pStyle w:val="Question"/>
        <w:numPr>
          <w:ilvl w:val="0"/>
          <w:numId w:val="0"/>
        </w:numPr>
        <w:ind w:left="360" w:hanging="360"/>
      </w:pPr>
    </w:p>
    <w:p w:rsidR="00E15E1C" w:rsidRDefault="00E15E1C" w:rsidP="009C46BC">
      <w:pPr>
        <w:pStyle w:val="Question"/>
        <w:numPr>
          <w:ilvl w:val="0"/>
          <w:numId w:val="0"/>
        </w:numPr>
        <w:ind w:left="360" w:hanging="360"/>
      </w:pPr>
    </w:p>
    <w:p w:rsidR="00E552A1" w:rsidRDefault="00E552A1" w:rsidP="009C46BC">
      <w:pPr>
        <w:pStyle w:val="Question"/>
        <w:numPr>
          <w:ilvl w:val="0"/>
          <w:numId w:val="0"/>
        </w:numPr>
        <w:ind w:left="360" w:hanging="360"/>
      </w:pPr>
    </w:p>
    <w:p w:rsidR="00A36DE2" w:rsidRDefault="00A36DE2" w:rsidP="00E552A1">
      <w:pPr>
        <w:pStyle w:val="Question"/>
        <w:numPr>
          <w:ilvl w:val="0"/>
          <w:numId w:val="0"/>
        </w:numPr>
        <w:spacing w:line="240" w:lineRule="auto"/>
        <w:ind w:left="360" w:hanging="360"/>
      </w:pPr>
    </w:p>
    <w:p w:rsidR="00E552A1" w:rsidRDefault="00E15E1C" w:rsidP="00E552A1">
      <w:pPr>
        <w:pStyle w:val="Question"/>
        <w:numPr>
          <w:ilvl w:val="0"/>
          <w:numId w:val="0"/>
        </w:numPr>
        <w:spacing w:line="240" w:lineRule="auto"/>
        <w:ind w:left="360" w:hanging="360"/>
      </w:pPr>
      <w:r>
        <w:lastRenderedPageBreak/>
        <w:t>Coding Problem 2</w:t>
      </w:r>
    </w:p>
    <w:p w:rsidR="004C2E07" w:rsidRDefault="00E15E1C" w:rsidP="004C2E07">
      <w:pPr>
        <w:pStyle w:val="Question"/>
        <w:numPr>
          <w:ilvl w:val="0"/>
          <w:numId w:val="0"/>
        </w:numPr>
        <w:spacing w:before="0" w:line="240" w:lineRule="auto"/>
        <w:ind w:left="360" w:hanging="360"/>
      </w:pPr>
      <w:r>
        <w:t xml:space="preserve">Brandon is working on the shooter subsystem for the robot </w:t>
      </w:r>
      <w:r w:rsidR="00852B39">
        <w:t>and gives up because it isn’t working</w:t>
      </w:r>
      <w:r>
        <w:t xml:space="preserve">. Find </w:t>
      </w:r>
      <w:r w:rsidR="00E552A1">
        <w:t>all</w:t>
      </w:r>
      <w:r>
        <w:t xml:space="preserve"> the errors in his code and make the proper fixes. </w:t>
      </w:r>
      <w:r w:rsidR="00E552A1">
        <w:t>All the fixes have to do with</w:t>
      </w:r>
      <w:r w:rsidR="00212869">
        <w:t xml:space="preserve"> co</w:t>
      </w:r>
      <w:r w:rsidR="00AE0666">
        <w:t>mmand and control. (There are 11</w:t>
      </w:r>
      <w:r w:rsidR="00212869">
        <w:t xml:space="preserve"> fixes. If things need to be </w:t>
      </w:r>
      <w:r w:rsidR="00AE0666">
        <w:t>moved,</w:t>
      </w:r>
      <w:r w:rsidR="00212869">
        <w:t xml:space="preserve"> they move in a group</w:t>
      </w:r>
      <w:r w:rsidR="0034316C">
        <w:t xml:space="preserve">. EX: </w:t>
      </w:r>
      <w:r w:rsidR="008B0782">
        <w:t>all</w:t>
      </w:r>
      <w:r w:rsidR="0034316C">
        <w:t xml:space="preserve"> the components for the shooter would move in a group and count as 1 fix.</w:t>
      </w:r>
      <w:r w:rsidR="00AE0666">
        <w:t xml:space="preserve"> If you find all 11 you will get 2.5 bonus points. Finding 10 gets full credit. </w:t>
      </w:r>
    </w:p>
    <w:p w:rsidR="00E552A1" w:rsidRDefault="0034316C" w:rsidP="00212869">
      <w:pPr>
        <w:pStyle w:val="Question"/>
        <w:numPr>
          <w:ilvl w:val="0"/>
          <w:numId w:val="0"/>
        </w:numPr>
        <w:spacing w:before="0" w:line="240" w:lineRule="auto"/>
        <w:ind w:left="360" w:hanging="360"/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-780823</wp:posOffset>
            </wp:positionH>
            <wp:positionV relativeFrom="paragraph">
              <wp:posOffset>342925</wp:posOffset>
            </wp:positionV>
            <wp:extent cx="7417821" cy="6777990"/>
            <wp:effectExtent l="0" t="4127" r="7937" b="7938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91" t="13792" r="15365" b="13814"/>
                    <a:stretch/>
                  </pic:blipFill>
                  <pic:spPr bwMode="auto">
                    <a:xfrm rot="5400000">
                      <a:off x="0" y="0"/>
                      <a:ext cx="7418430" cy="6778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2869" w:rsidRDefault="00212869" w:rsidP="009C46BC">
      <w:pPr>
        <w:pStyle w:val="Question"/>
        <w:numPr>
          <w:ilvl w:val="0"/>
          <w:numId w:val="0"/>
        </w:numPr>
        <w:ind w:left="360" w:hanging="360"/>
      </w:pPr>
    </w:p>
    <w:p w:rsidR="00212869" w:rsidRDefault="00212869" w:rsidP="009C46BC">
      <w:pPr>
        <w:pStyle w:val="Question"/>
        <w:numPr>
          <w:ilvl w:val="0"/>
          <w:numId w:val="0"/>
        </w:numPr>
        <w:ind w:left="360" w:hanging="360"/>
      </w:pPr>
    </w:p>
    <w:p w:rsidR="00212869" w:rsidRDefault="00212869" w:rsidP="009C46BC">
      <w:pPr>
        <w:pStyle w:val="Question"/>
        <w:numPr>
          <w:ilvl w:val="0"/>
          <w:numId w:val="0"/>
        </w:numPr>
        <w:ind w:left="360" w:hanging="360"/>
      </w:pPr>
    </w:p>
    <w:p w:rsidR="00212869" w:rsidRDefault="00212869" w:rsidP="009C46BC">
      <w:pPr>
        <w:pStyle w:val="Question"/>
        <w:numPr>
          <w:ilvl w:val="0"/>
          <w:numId w:val="0"/>
        </w:numPr>
        <w:ind w:left="360" w:hanging="360"/>
      </w:pPr>
    </w:p>
    <w:p w:rsidR="00212869" w:rsidRDefault="00212869" w:rsidP="009C46BC">
      <w:pPr>
        <w:pStyle w:val="Question"/>
        <w:numPr>
          <w:ilvl w:val="0"/>
          <w:numId w:val="0"/>
        </w:numPr>
        <w:ind w:left="360" w:hanging="360"/>
      </w:pPr>
    </w:p>
    <w:p w:rsidR="00212869" w:rsidRDefault="00212869" w:rsidP="009C46BC">
      <w:pPr>
        <w:pStyle w:val="Question"/>
        <w:numPr>
          <w:ilvl w:val="0"/>
          <w:numId w:val="0"/>
        </w:numPr>
        <w:ind w:left="360" w:hanging="360"/>
      </w:pPr>
    </w:p>
    <w:p w:rsidR="00212869" w:rsidRDefault="00212869" w:rsidP="009C46BC">
      <w:pPr>
        <w:pStyle w:val="Question"/>
        <w:numPr>
          <w:ilvl w:val="0"/>
          <w:numId w:val="0"/>
        </w:numPr>
        <w:ind w:left="360" w:hanging="360"/>
      </w:pPr>
    </w:p>
    <w:p w:rsidR="00212869" w:rsidRDefault="00212869" w:rsidP="009C46BC">
      <w:pPr>
        <w:pStyle w:val="Question"/>
        <w:numPr>
          <w:ilvl w:val="0"/>
          <w:numId w:val="0"/>
        </w:numPr>
        <w:ind w:left="360" w:hanging="360"/>
      </w:pPr>
    </w:p>
    <w:p w:rsidR="00212869" w:rsidRDefault="00212869" w:rsidP="009C46BC">
      <w:pPr>
        <w:pStyle w:val="Question"/>
        <w:numPr>
          <w:ilvl w:val="0"/>
          <w:numId w:val="0"/>
        </w:numPr>
        <w:ind w:left="360" w:hanging="360"/>
      </w:pPr>
    </w:p>
    <w:p w:rsidR="00212869" w:rsidRDefault="00212869" w:rsidP="009C46BC">
      <w:pPr>
        <w:pStyle w:val="Question"/>
        <w:numPr>
          <w:ilvl w:val="0"/>
          <w:numId w:val="0"/>
        </w:numPr>
        <w:ind w:left="360" w:hanging="360"/>
      </w:pPr>
    </w:p>
    <w:p w:rsidR="00212869" w:rsidRDefault="00212869" w:rsidP="009C46BC">
      <w:pPr>
        <w:pStyle w:val="Question"/>
        <w:numPr>
          <w:ilvl w:val="0"/>
          <w:numId w:val="0"/>
        </w:numPr>
        <w:ind w:left="360" w:hanging="360"/>
      </w:pPr>
    </w:p>
    <w:p w:rsidR="00212869" w:rsidRDefault="00212869" w:rsidP="009C46BC">
      <w:pPr>
        <w:pStyle w:val="Question"/>
        <w:numPr>
          <w:ilvl w:val="0"/>
          <w:numId w:val="0"/>
        </w:numPr>
        <w:ind w:left="360" w:hanging="360"/>
      </w:pPr>
    </w:p>
    <w:p w:rsidR="00212869" w:rsidRDefault="00212869" w:rsidP="00212869">
      <w:pPr>
        <w:pStyle w:val="Question"/>
        <w:numPr>
          <w:ilvl w:val="0"/>
          <w:numId w:val="0"/>
        </w:numPr>
        <w:spacing w:before="0" w:after="0" w:line="240" w:lineRule="auto"/>
        <w:ind w:left="360" w:hanging="360"/>
      </w:pPr>
    </w:p>
    <w:p w:rsidR="00212869" w:rsidRDefault="00212869" w:rsidP="00212869">
      <w:pPr>
        <w:pStyle w:val="Question"/>
        <w:numPr>
          <w:ilvl w:val="0"/>
          <w:numId w:val="0"/>
        </w:numPr>
        <w:spacing w:before="0" w:after="0" w:line="240" w:lineRule="auto"/>
        <w:ind w:left="360" w:hanging="360"/>
      </w:pPr>
    </w:p>
    <w:p w:rsidR="00212869" w:rsidRDefault="00212869" w:rsidP="00212869">
      <w:pPr>
        <w:pStyle w:val="Question"/>
        <w:numPr>
          <w:ilvl w:val="0"/>
          <w:numId w:val="0"/>
        </w:numPr>
        <w:spacing w:before="0" w:after="0" w:line="240" w:lineRule="auto"/>
        <w:ind w:left="360" w:hanging="360"/>
      </w:pPr>
    </w:p>
    <w:p w:rsidR="00212869" w:rsidRDefault="00212869" w:rsidP="00212869">
      <w:pPr>
        <w:pStyle w:val="Question"/>
        <w:numPr>
          <w:ilvl w:val="0"/>
          <w:numId w:val="0"/>
        </w:numPr>
        <w:spacing w:before="0" w:after="0" w:line="240" w:lineRule="auto"/>
        <w:ind w:left="360" w:hanging="360"/>
      </w:pPr>
    </w:p>
    <w:p w:rsidR="009C46BC" w:rsidRDefault="009C46BC" w:rsidP="00212869">
      <w:pPr>
        <w:pStyle w:val="Question"/>
        <w:numPr>
          <w:ilvl w:val="0"/>
          <w:numId w:val="0"/>
        </w:numPr>
        <w:spacing w:before="0" w:after="0" w:line="240" w:lineRule="auto"/>
        <w:ind w:left="360" w:hanging="360"/>
      </w:pPr>
    </w:p>
    <w:p w:rsidR="004C2E07" w:rsidRDefault="004C2E07" w:rsidP="00212869">
      <w:pPr>
        <w:pStyle w:val="Question"/>
        <w:numPr>
          <w:ilvl w:val="0"/>
          <w:numId w:val="0"/>
        </w:numPr>
        <w:spacing w:before="0" w:after="0" w:line="240" w:lineRule="auto"/>
        <w:ind w:left="360" w:hanging="360"/>
      </w:pPr>
      <w:r>
        <w:lastRenderedPageBreak/>
        <w:t>Coding Problem 3</w:t>
      </w:r>
    </w:p>
    <w:p w:rsidR="004C2E07" w:rsidRDefault="00AA28FD" w:rsidP="00212869">
      <w:pPr>
        <w:pStyle w:val="Question"/>
        <w:numPr>
          <w:ilvl w:val="0"/>
          <w:numId w:val="0"/>
        </w:numPr>
        <w:spacing w:before="0" w:after="0" w:line="240" w:lineRule="auto"/>
        <w:ind w:left="360" w:hanging="360"/>
      </w:pPr>
      <w:r>
        <w:t xml:space="preserve">Write an explanation to what this section of code does. Then solve for distance, hood angle, and desired rpm when COG Y Boiler is 302. </w:t>
      </w:r>
      <w:r w:rsidR="00F56C60">
        <w:t xml:space="preserve">Do the same calculation for when the COG_Y is 0. </w:t>
      </w:r>
    </w:p>
    <w:p w:rsidR="00AA28FD" w:rsidRDefault="006152EF" w:rsidP="00212869">
      <w:pPr>
        <w:pStyle w:val="Question"/>
        <w:numPr>
          <w:ilvl w:val="0"/>
          <w:numId w:val="0"/>
        </w:numPr>
        <w:spacing w:before="0" w:after="0" w:line="240" w:lineRule="auto"/>
        <w:ind w:left="360" w:hanging="360"/>
      </w:pPr>
      <w:r>
        <w:rPr>
          <w:noProof/>
        </w:rPr>
        <w:drawing>
          <wp:inline distT="0" distB="0" distL="0" distR="0" wp14:anchorId="1C522E22" wp14:editId="0CB0D9DB">
            <wp:extent cx="5943600" cy="23679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28FD" w:rsidRDefault="00AA28FD" w:rsidP="00212869">
      <w:pPr>
        <w:pStyle w:val="Question"/>
        <w:numPr>
          <w:ilvl w:val="0"/>
          <w:numId w:val="0"/>
        </w:numPr>
        <w:spacing w:before="0" w:after="0" w:line="240" w:lineRule="auto"/>
        <w:ind w:left="360" w:hanging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4"/>
        <w:gridCol w:w="3003"/>
        <w:gridCol w:w="3003"/>
      </w:tblGrid>
      <w:tr w:rsidR="00F56C60" w:rsidTr="00F56C60">
        <w:trPr>
          <w:trHeight w:val="593"/>
        </w:trPr>
        <w:tc>
          <w:tcPr>
            <w:tcW w:w="3116" w:type="dxa"/>
          </w:tcPr>
          <w:p w:rsidR="00F56C60" w:rsidRDefault="00F56C60" w:rsidP="00212869">
            <w:pPr>
              <w:pStyle w:val="Question"/>
              <w:numPr>
                <w:ilvl w:val="0"/>
                <w:numId w:val="0"/>
              </w:numPr>
              <w:spacing w:before="0" w:after="0"/>
            </w:pPr>
          </w:p>
        </w:tc>
        <w:tc>
          <w:tcPr>
            <w:tcW w:w="3117" w:type="dxa"/>
          </w:tcPr>
          <w:p w:rsidR="00F56C60" w:rsidRDefault="00F56C60" w:rsidP="00212869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>Calculation 1</w:t>
            </w:r>
          </w:p>
        </w:tc>
        <w:tc>
          <w:tcPr>
            <w:tcW w:w="3117" w:type="dxa"/>
          </w:tcPr>
          <w:p w:rsidR="00F56C60" w:rsidRDefault="00F56C60" w:rsidP="00212869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>Calculation 2</w:t>
            </w:r>
          </w:p>
        </w:tc>
      </w:tr>
      <w:tr w:rsidR="00F56C60" w:rsidTr="00F56C60">
        <w:trPr>
          <w:trHeight w:val="620"/>
        </w:trPr>
        <w:tc>
          <w:tcPr>
            <w:tcW w:w="3116" w:type="dxa"/>
          </w:tcPr>
          <w:p w:rsidR="00F56C60" w:rsidRDefault="00F56C60" w:rsidP="00212869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COG_Y Boiler </w:t>
            </w:r>
          </w:p>
        </w:tc>
        <w:tc>
          <w:tcPr>
            <w:tcW w:w="3117" w:type="dxa"/>
          </w:tcPr>
          <w:p w:rsidR="00F56C60" w:rsidRDefault="00F56C60" w:rsidP="00F56C60">
            <w:pPr>
              <w:pStyle w:val="Question"/>
              <w:numPr>
                <w:ilvl w:val="0"/>
                <w:numId w:val="0"/>
              </w:numPr>
              <w:spacing w:before="0" w:after="0"/>
              <w:jc w:val="center"/>
            </w:pPr>
            <w:r>
              <w:t>302</w:t>
            </w:r>
          </w:p>
        </w:tc>
        <w:tc>
          <w:tcPr>
            <w:tcW w:w="3117" w:type="dxa"/>
          </w:tcPr>
          <w:p w:rsidR="00F56C60" w:rsidRDefault="00F56C60" w:rsidP="00F56C60">
            <w:pPr>
              <w:pStyle w:val="Question"/>
              <w:numPr>
                <w:ilvl w:val="0"/>
                <w:numId w:val="0"/>
              </w:numPr>
              <w:spacing w:before="0" w:after="0"/>
              <w:jc w:val="center"/>
            </w:pPr>
            <w:r>
              <w:t>0</w:t>
            </w:r>
          </w:p>
        </w:tc>
      </w:tr>
      <w:tr w:rsidR="00F56C60" w:rsidTr="00F56C60">
        <w:trPr>
          <w:trHeight w:val="701"/>
        </w:trPr>
        <w:tc>
          <w:tcPr>
            <w:tcW w:w="3116" w:type="dxa"/>
          </w:tcPr>
          <w:p w:rsidR="00F56C60" w:rsidRDefault="00F56C60" w:rsidP="00212869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Distance </w:t>
            </w:r>
          </w:p>
        </w:tc>
        <w:tc>
          <w:tcPr>
            <w:tcW w:w="3117" w:type="dxa"/>
          </w:tcPr>
          <w:p w:rsidR="00F56C60" w:rsidRDefault="00F56C60" w:rsidP="00F56C60">
            <w:pPr>
              <w:pStyle w:val="Question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3117" w:type="dxa"/>
          </w:tcPr>
          <w:p w:rsidR="00F56C60" w:rsidRDefault="00F56C60" w:rsidP="00F56C60">
            <w:pPr>
              <w:pStyle w:val="Question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F56C60" w:rsidTr="00F56C60">
        <w:trPr>
          <w:trHeight w:val="701"/>
        </w:trPr>
        <w:tc>
          <w:tcPr>
            <w:tcW w:w="3116" w:type="dxa"/>
          </w:tcPr>
          <w:p w:rsidR="00F56C60" w:rsidRDefault="00F56C60" w:rsidP="00212869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Desired RPM </w:t>
            </w:r>
          </w:p>
        </w:tc>
        <w:tc>
          <w:tcPr>
            <w:tcW w:w="3117" w:type="dxa"/>
          </w:tcPr>
          <w:p w:rsidR="00F56C60" w:rsidRDefault="00F56C60" w:rsidP="00F56C60">
            <w:pPr>
              <w:pStyle w:val="Question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3117" w:type="dxa"/>
          </w:tcPr>
          <w:p w:rsidR="00F56C60" w:rsidRDefault="00F56C60" w:rsidP="00F56C60">
            <w:pPr>
              <w:pStyle w:val="Question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  <w:tr w:rsidR="00F56C60" w:rsidTr="00F56C60">
        <w:trPr>
          <w:trHeight w:val="719"/>
        </w:trPr>
        <w:tc>
          <w:tcPr>
            <w:tcW w:w="3116" w:type="dxa"/>
          </w:tcPr>
          <w:p w:rsidR="00F56C60" w:rsidRDefault="00F56C60" w:rsidP="00212869">
            <w:pPr>
              <w:pStyle w:val="Question"/>
              <w:numPr>
                <w:ilvl w:val="0"/>
                <w:numId w:val="0"/>
              </w:numPr>
              <w:spacing w:before="0" w:after="0"/>
            </w:pPr>
            <w:r>
              <w:t xml:space="preserve">Hood Angle </w:t>
            </w:r>
          </w:p>
        </w:tc>
        <w:tc>
          <w:tcPr>
            <w:tcW w:w="3117" w:type="dxa"/>
          </w:tcPr>
          <w:p w:rsidR="00F56C60" w:rsidRDefault="00F56C60" w:rsidP="00F56C60">
            <w:pPr>
              <w:pStyle w:val="Question"/>
              <w:numPr>
                <w:ilvl w:val="0"/>
                <w:numId w:val="0"/>
              </w:numPr>
              <w:spacing w:before="0" w:after="0"/>
              <w:jc w:val="center"/>
            </w:pPr>
          </w:p>
        </w:tc>
        <w:tc>
          <w:tcPr>
            <w:tcW w:w="3117" w:type="dxa"/>
          </w:tcPr>
          <w:p w:rsidR="00F56C60" w:rsidRDefault="00F56C60" w:rsidP="00F56C60">
            <w:pPr>
              <w:pStyle w:val="Question"/>
              <w:numPr>
                <w:ilvl w:val="0"/>
                <w:numId w:val="0"/>
              </w:numPr>
              <w:spacing w:before="0" w:after="0"/>
              <w:jc w:val="center"/>
            </w:pPr>
          </w:p>
        </w:tc>
      </w:tr>
    </w:tbl>
    <w:p w:rsidR="00AA28FD" w:rsidRDefault="00AA28FD" w:rsidP="00212869">
      <w:pPr>
        <w:pStyle w:val="Question"/>
        <w:numPr>
          <w:ilvl w:val="0"/>
          <w:numId w:val="0"/>
        </w:numPr>
        <w:spacing w:before="0" w:after="0" w:line="240" w:lineRule="auto"/>
        <w:ind w:left="360" w:hanging="360"/>
      </w:pPr>
    </w:p>
    <w:p w:rsidR="00AA28FD" w:rsidRDefault="00AA28FD" w:rsidP="00212869">
      <w:pPr>
        <w:pStyle w:val="Question"/>
        <w:numPr>
          <w:ilvl w:val="0"/>
          <w:numId w:val="0"/>
        </w:numPr>
        <w:spacing w:before="0" w:after="0" w:line="240" w:lineRule="auto"/>
        <w:ind w:left="360" w:hanging="360"/>
      </w:pPr>
      <w:r>
        <w:t xml:space="preserve">Detailed Explanation on how this code works: </w:t>
      </w:r>
    </w:p>
    <w:sectPr w:rsidR="00AA28FD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D10" w:rsidRDefault="00D82D10">
      <w:pPr>
        <w:spacing w:line="240" w:lineRule="auto"/>
      </w:pPr>
      <w:r>
        <w:separator/>
      </w:r>
    </w:p>
  </w:endnote>
  <w:endnote w:type="continuationSeparator" w:id="0">
    <w:p w:rsidR="00D82D10" w:rsidRDefault="00D82D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7D5" w:rsidRDefault="005D3159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A5E21">
      <w:rPr>
        <w:noProof/>
      </w:rPr>
      <w:t>10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D10" w:rsidRDefault="00D82D10">
      <w:pPr>
        <w:spacing w:line="240" w:lineRule="auto"/>
      </w:pPr>
      <w:r>
        <w:separator/>
      </w:r>
    </w:p>
  </w:footnote>
  <w:footnote w:type="continuationSeparator" w:id="0">
    <w:p w:rsidR="00D82D10" w:rsidRDefault="00D82D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05D05"/>
    <w:multiLevelType w:val="hybridMultilevel"/>
    <w:tmpl w:val="AD2E6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81B6F"/>
    <w:multiLevelType w:val="hybridMultilevel"/>
    <w:tmpl w:val="6C743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329DB"/>
    <w:multiLevelType w:val="hybridMultilevel"/>
    <w:tmpl w:val="E076CB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AF0901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D23048B"/>
    <w:multiLevelType w:val="hybridMultilevel"/>
    <w:tmpl w:val="239A4DB0"/>
    <w:lvl w:ilvl="0" w:tplc="99BAFD8E">
      <w:start w:val="1"/>
      <w:numFmt w:val="decimal"/>
      <w:pStyle w:val="Ques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AF0901E">
      <w:start w:val="1"/>
      <w:numFmt w:val="lowerLetter"/>
      <w:pStyle w:val="Answ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D10"/>
    <w:rsid w:val="00015823"/>
    <w:rsid w:val="0002746C"/>
    <w:rsid w:val="000A2C76"/>
    <w:rsid w:val="000D2318"/>
    <w:rsid w:val="000E3B6E"/>
    <w:rsid w:val="00123B01"/>
    <w:rsid w:val="00183F07"/>
    <w:rsid w:val="00191A83"/>
    <w:rsid w:val="00193B01"/>
    <w:rsid w:val="001E3BB3"/>
    <w:rsid w:val="00206247"/>
    <w:rsid w:val="00212869"/>
    <w:rsid w:val="00295965"/>
    <w:rsid w:val="00332BC1"/>
    <w:rsid w:val="0034316C"/>
    <w:rsid w:val="003C0CA0"/>
    <w:rsid w:val="003C5CF3"/>
    <w:rsid w:val="003D2402"/>
    <w:rsid w:val="004723D9"/>
    <w:rsid w:val="00480CB8"/>
    <w:rsid w:val="004879DD"/>
    <w:rsid w:val="00496E53"/>
    <w:rsid w:val="004A64F3"/>
    <w:rsid w:val="004C2E07"/>
    <w:rsid w:val="0055614C"/>
    <w:rsid w:val="0056097D"/>
    <w:rsid w:val="005D3159"/>
    <w:rsid w:val="005E2D2E"/>
    <w:rsid w:val="005E6367"/>
    <w:rsid w:val="005F1DD3"/>
    <w:rsid w:val="006072FD"/>
    <w:rsid w:val="006152EF"/>
    <w:rsid w:val="006464BB"/>
    <w:rsid w:val="00672C9F"/>
    <w:rsid w:val="00681787"/>
    <w:rsid w:val="006911DA"/>
    <w:rsid w:val="0074186F"/>
    <w:rsid w:val="0077069F"/>
    <w:rsid w:val="00820843"/>
    <w:rsid w:val="008401B6"/>
    <w:rsid w:val="00852B39"/>
    <w:rsid w:val="00880369"/>
    <w:rsid w:val="008B0782"/>
    <w:rsid w:val="008B5717"/>
    <w:rsid w:val="00967FCA"/>
    <w:rsid w:val="00971A3F"/>
    <w:rsid w:val="00974AC6"/>
    <w:rsid w:val="0098105E"/>
    <w:rsid w:val="009C46BC"/>
    <w:rsid w:val="009E0E67"/>
    <w:rsid w:val="009E7A26"/>
    <w:rsid w:val="00A10FBB"/>
    <w:rsid w:val="00A15A5C"/>
    <w:rsid w:val="00A267D5"/>
    <w:rsid w:val="00A36DE2"/>
    <w:rsid w:val="00A65A09"/>
    <w:rsid w:val="00A877CB"/>
    <w:rsid w:val="00AA28FD"/>
    <w:rsid w:val="00AB4F54"/>
    <w:rsid w:val="00AB781A"/>
    <w:rsid w:val="00AE0666"/>
    <w:rsid w:val="00AF5968"/>
    <w:rsid w:val="00B23780"/>
    <w:rsid w:val="00B5193F"/>
    <w:rsid w:val="00B554A7"/>
    <w:rsid w:val="00B8095B"/>
    <w:rsid w:val="00BB7E89"/>
    <w:rsid w:val="00BD07ED"/>
    <w:rsid w:val="00BD3EF8"/>
    <w:rsid w:val="00BE566F"/>
    <w:rsid w:val="00C27524"/>
    <w:rsid w:val="00C405D5"/>
    <w:rsid w:val="00C70C08"/>
    <w:rsid w:val="00C903E5"/>
    <w:rsid w:val="00CA30CA"/>
    <w:rsid w:val="00CB0BE7"/>
    <w:rsid w:val="00D0331B"/>
    <w:rsid w:val="00D32CAB"/>
    <w:rsid w:val="00D602AC"/>
    <w:rsid w:val="00D82D10"/>
    <w:rsid w:val="00D844EB"/>
    <w:rsid w:val="00DB35D8"/>
    <w:rsid w:val="00DB4A57"/>
    <w:rsid w:val="00E15E1C"/>
    <w:rsid w:val="00E32020"/>
    <w:rsid w:val="00E552A1"/>
    <w:rsid w:val="00E66EDB"/>
    <w:rsid w:val="00F10C22"/>
    <w:rsid w:val="00F564DC"/>
    <w:rsid w:val="00F56C60"/>
    <w:rsid w:val="00F647EC"/>
    <w:rsid w:val="00F6672E"/>
    <w:rsid w:val="00FA5E21"/>
    <w:rsid w:val="00FE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5:chartTrackingRefBased/>
  <w15:docId w15:val="{81933988-DEBA-4FBB-B09F-7D0299C92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9596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120" w:after="360"/>
      <w:jc w:val="center"/>
      <w:outlineLvl w:val="0"/>
    </w:pPr>
    <w:rPr>
      <w:rFonts w:asciiTheme="majorHAnsi" w:eastAsiaTheme="majorEastAsia" w:hAnsiTheme="majorHAnsi" w:cs="Times New Roman"/>
      <w:b/>
      <w:b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="Times New Roman"/>
      <w:b/>
      <w:bCs/>
      <w:sz w:val="28"/>
      <w:szCs w:val="28"/>
      <w:lang w:eastAsia="en-US"/>
    </w:rPr>
  </w:style>
  <w:style w:type="paragraph" w:customStyle="1" w:styleId="Question">
    <w:name w:val="Question"/>
    <w:basedOn w:val="Normal"/>
    <w:uiPriority w:val="3"/>
    <w:qFormat/>
    <w:rsid w:val="00A65A09"/>
    <w:pPr>
      <w:widowControl w:val="0"/>
      <w:numPr>
        <w:numId w:val="1"/>
      </w:numPr>
      <w:spacing w:before="480" w:after="120"/>
    </w:pPr>
    <w:rPr>
      <w:rFonts w:eastAsia="Times New Roman" w:cs="Times New Roman"/>
      <w:szCs w:val="24"/>
      <w:lang w:eastAsia="en-US"/>
    </w:rPr>
  </w:style>
  <w:style w:type="paragraph" w:customStyle="1" w:styleId="Answer">
    <w:name w:val="Answer"/>
    <w:basedOn w:val="Normal"/>
    <w:uiPriority w:val="4"/>
    <w:qFormat/>
    <w:rsid w:val="00295965"/>
    <w:pPr>
      <w:numPr>
        <w:ilvl w:val="1"/>
        <w:numId w:val="3"/>
      </w:numPr>
      <w:spacing w:after="120"/>
    </w:pPr>
    <w:rPr>
      <w:rFonts w:eastAsia="Century Gothic" w:cs="Times New Roman"/>
      <w:szCs w:val="22"/>
      <w:lang w:eastAsia="en-US"/>
    </w:rPr>
  </w:style>
  <w:style w:type="paragraph" w:customStyle="1" w:styleId="Instructions">
    <w:name w:val="Instructions"/>
    <w:basedOn w:val="Normal"/>
    <w:next w:val="Question"/>
    <w:uiPriority w:val="2"/>
    <w:qFormat/>
    <w:pPr>
      <w:pBdr>
        <w:bottom w:val="single" w:sz="4" w:space="3" w:color="auto"/>
      </w:pBdr>
      <w:spacing w:before="400" w:line="240" w:lineRule="auto"/>
    </w:pPr>
    <w:rPr>
      <w:rFonts w:eastAsia="Times New Roman" w:cs="Times New Roman"/>
      <w:i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itle">
    <w:name w:val="Title"/>
    <w:basedOn w:val="Normal"/>
    <w:link w:val="TitleChar"/>
    <w:uiPriority w:val="1"/>
    <w:qFormat/>
    <w:pPr>
      <w:spacing w:before="120" w:after="360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kern w:val="28"/>
      <w:sz w:val="28"/>
      <w:szCs w:val="56"/>
    </w:rPr>
  </w:style>
  <w:style w:type="table" w:styleId="TableGrid">
    <w:name w:val="Table Grid"/>
    <w:basedOn w:val="TableNormal"/>
    <w:uiPriority w:val="39"/>
    <w:rsid w:val="00B519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44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8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ibam\AppData\Roaming\Microsoft\Templates\Multiple-choice%20test%20or%20survey%20(3-answe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383FF709484FD08CC4671C0F852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349BF-0E6D-4995-B75B-8A72AA29350E}"/>
      </w:docPartPr>
      <w:docPartBody>
        <w:p w:rsidR="000D4834" w:rsidRDefault="000D4834">
          <w:pPr>
            <w:pStyle w:val="0F383FF709484FD08CC4671C0F852E93"/>
          </w:pPr>
          <w:r>
            <w:t>Instructor</w:t>
          </w:r>
        </w:p>
      </w:docPartBody>
    </w:docPart>
    <w:docPart>
      <w:docPartPr>
        <w:name w:val="FFF65F37D3BE4C89BAC6C7706CAA1D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AD7D6-0AAD-48D3-BFD5-5A7E8E09D120}"/>
      </w:docPartPr>
      <w:docPartBody>
        <w:p w:rsidR="000D4834" w:rsidRDefault="000D4834">
          <w:pPr>
            <w:pStyle w:val="FFF65F37D3BE4C89BAC6C7706CAA1DBA"/>
          </w:pPr>
          <w:r>
            <w:t>Name</w:t>
          </w:r>
        </w:p>
      </w:docPartBody>
    </w:docPart>
    <w:docPart>
      <w:docPartPr>
        <w:name w:val="CF5C159BB2C546B59504F6636F650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8A036-CF86-4A66-8776-50886A9A1261}"/>
      </w:docPartPr>
      <w:docPartBody>
        <w:p w:rsidR="000D4834" w:rsidRDefault="000D4834">
          <w:pPr>
            <w:pStyle w:val="CF5C159BB2C546B59504F6636F650935"/>
          </w:pPr>
          <w:r>
            <w:t>Results</w:t>
          </w:r>
        </w:p>
      </w:docPartBody>
    </w:docPart>
    <w:docPart>
      <w:docPartPr>
        <w:name w:val="3FAFA90E23F64458A8B1E8882D77F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62485-2193-4BCE-997B-6A28C6DC1E2D}"/>
      </w:docPartPr>
      <w:docPartBody>
        <w:p w:rsidR="000D4834" w:rsidRDefault="000D4834">
          <w:pPr>
            <w:pStyle w:val="3FAFA90E23F64458A8B1E8882D77F7FA"/>
          </w:pPr>
          <w:r>
            <w:t>Class</w:t>
          </w:r>
        </w:p>
      </w:docPartBody>
    </w:docPart>
    <w:docPart>
      <w:docPartPr>
        <w:name w:val="80DEBD08FE07481D901F6ADA693FF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3D220-D8B6-4662-949B-77134CFF2204}"/>
      </w:docPartPr>
      <w:docPartBody>
        <w:p w:rsidR="000D4834" w:rsidRDefault="000D4834">
          <w:pPr>
            <w:pStyle w:val="80DEBD08FE07481D901F6ADA693FF8A9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834"/>
    <w:rsid w:val="000D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8603AE4F24467DA6583E0DF2BAF899">
    <w:name w:val="418603AE4F24467DA6583E0DF2BAF899"/>
  </w:style>
  <w:style w:type="paragraph" w:customStyle="1" w:styleId="0F383FF709484FD08CC4671C0F852E93">
    <w:name w:val="0F383FF709484FD08CC4671C0F852E93"/>
  </w:style>
  <w:style w:type="paragraph" w:customStyle="1" w:styleId="4D3FEFBD370B45FAB04D2203B7521760">
    <w:name w:val="4D3FEFBD370B45FAB04D2203B7521760"/>
  </w:style>
  <w:style w:type="paragraph" w:customStyle="1" w:styleId="FFF65F37D3BE4C89BAC6C7706CAA1DBA">
    <w:name w:val="FFF65F37D3BE4C89BAC6C7706CAA1DBA"/>
  </w:style>
  <w:style w:type="paragraph" w:customStyle="1" w:styleId="78684BA65E2043E8AA531163DD7A70E2">
    <w:name w:val="78684BA65E2043E8AA531163DD7A70E2"/>
  </w:style>
  <w:style w:type="paragraph" w:customStyle="1" w:styleId="CF5C159BB2C546B59504F6636F650935">
    <w:name w:val="CF5C159BB2C546B59504F6636F650935"/>
  </w:style>
  <w:style w:type="paragraph" w:customStyle="1" w:styleId="3DA7A6F046904B4CBB362D5F55C28BEB">
    <w:name w:val="3DA7A6F046904B4CBB362D5F55C28BEB"/>
  </w:style>
  <w:style w:type="paragraph" w:customStyle="1" w:styleId="3FAFA90E23F64458A8B1E8882D77F7FA">
    <w:name w:val="3FAFA90E23F64458A8B1E8882D77F7FA"/>
  </w:style>
  <w:style w:type="paragraph" w:customStyle="1" w:styleId="08E78111ABC145068EBED007CAB07A68">
    <w:name w:val="08E78111ABC145068EBED007CAB07A68"/>
  </w:style>
  <w:style w:type="paragraph" w:customStyle="1" w:styleId="B4065D18FB6446A1990F3A0973EF7915">
    <w:name w:val="B4065D18FB6446A1990F3A0973EF7915"/>
  </w:style>
  <w:style w:type="paragraph" w:customStyle="1" w:styleId="92D8908F07A044D99EF711D4BFD9243A">
    <w:name w:val="92D8908F07A044D99EF711D4BFD9243A"/>
  </w:style>
  <w:style w:type="paragraph" w:customStyle="1" w:styleId="80DEBD08FE07481D901F6ADA693FF8A9">
    <w:name w:val="80DEBD08FE07481D901F6ADA693FF8A9"/>
  </w:style>
  <w:style w:type="paragraph" w:customStyle="1" w:styleId="4AF9463521274983900A554B04CB8DA2">
    <w:name w:val="4AF9463521274983900A554B04CB8DA2"/>
  </w:style>
  <w:style w:type="paragraph" w:customStyle="1" w:styleId="5A565B9490D54C0C86AAF15304269489">
    <w:name w:val="5A565B9490D54C0C86AAF15304269489"/>
  </w:style>
  <w:style w:type="paragraph" w:customStyle="1" w:styleId="0DB173877E1A4AD0917489831EE62BA6">
    <w:name w:val="0DB173877E1A4AD0917489831EE62BA6"/>
  </w:style>
  <w:style w:type="paragraph" w:customStyle="1" w:styleId="D5128BE49CB345AF96545F3A9EBBAD19">
    <w:name w:val="D5128BE49CB345AF96545F3A9EBBAD19"/>
  </w:style>
  <w:style w:type="paragraph" w:customStyle="1" w:styleId="F7647D8DEE624ECB929D96EEAEFE7C9E">
    <w:name w:val="F7647D8DEE624ECB929D96EEAEFE7C9E"/>
  </w:style>
  <w:style w:type="paragraph" w:customStyle="1" w:styleId="F08F263DAAFA4E388D666969A11883E8">
    <w:name w:val="F08F263DAAFA4E388D666969A11883E8"/>
  </w:style>
  <w:style w:type="paragraph" w:customStyle="1" w:styleId="1EA8C720DCD94EBDA4AA0C447FA5244E">
    <w:name w:val="1EA8C720DCD94EBDA4AA0C447FA5244E"/>
  </w:style>
  <w:style w:type="paragraph" w:customStyle="1" w:styleId="65E8F482FE9D480697D98A2AD8304112">
    <w:name w:val="65E8F482FE9D480697D98A2AD8304112"/>
  </w:style>
  <w:style w:type="paragraph" w:customStyle="1" w:styleId="8E3A62D359B541B995FDAF7723CA56C9">
    <w:name w:val="8E3A62D359B541B995FDAF7723CA56C9"/>
  </w:style>
  <w:style w:type="paragraph" w:customStyle="1" w:styleId="EA1C8410C098450FB47AD318CC942EED">
    <w:name w:val="EA1C8410C098450FB47AD318CC942EED"/>
  </w:style>
  <w:style w:type="paragraph" w:customStyle="1" w:styleId="C3F5B6E88A4744648FE9F71EE3BFFF84">
    <w:name w:val="C3F5B6E88A4744648FE9F71EE3BFFF84"/>
  </w:style>
  <w:style w:type="paragraph" w:customStyle="1" w:styleId="844A165048844667A0E000749FF45085">
    <w:name w:val="844A165048844667A0E000749FF45085"/>
  </w:style>
  <w:style w:type="paragraph" w:customStyle="1" w:styleId="83C4067C1C904125B380327A6B02DA18">
    <w:name w:val="83C4067C1C904125B380327A6B02DA18"/>
  </w:style>
  <w:style w:type="paragraph" w:customStyle="1" w:styleId="05B3383A0BDF4659AA4EEC1702146EF8">
    <w:name w:val="05B3383A0BDF4659AA4EEC1702146E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ultiple Ch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DE027-A9B0-4F2E-8673-2C3DF5995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Multiple-choice test or survey (3-answer)</Template>
  <TotalTime>1766</TotalTime>
  <Pages>11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A. Moe</dc:creator>
  <cp:keywords/>
  <dc:description/>
  <cp:lastModifiedBy>Brandon A. Moe</cp:lastModifiedBy>
  <cp:revision>65</cp:revision>
  <dcterms:created xsi:type="dcterms:W3CDTF">2017-04-23T18:45:00Z</dcterms:created>
  <dcterms:modified xsi:type="dcterms:W3CDTF">2017-06-04T02:47:00Z</dcterms:modified>
</cp:coreProperties>
</file>